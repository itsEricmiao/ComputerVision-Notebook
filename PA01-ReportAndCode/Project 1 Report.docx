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3DE9D1" w14:textId="4F0A357C" w:rsidR="0076498A" w:rsidRPr="001063BA" w:rsidRDefault="00456FB8">
      <w:pPr>
        <w:pStyle w:val="Date"/>
        <w:rPr>
          <w:sz w:val="22"/>
          <w:szCs w:val="20"/>
        </w:rPr>
      </w:pPr>
      <w:r w:rsidRPr="001063BA">
        <w:rPr>
          <w:sz w:val="22"/>
          <w:szCs w:val="20"/>
        </w:rPr>
        <w:t>October 17, 2020</w:t>
      </w:r>
    </w:p>
    <w:p w14:paraId="3E3FAD19" w14:textId="1A208EB1" w:rsidR="0076498A" w:rsidRPr="001063BA" w:rsidRDefault="00456FB8">
      <w:pPr>
        <w:pStyle w:val="Title"/>
        <w:rPr>
          <w:sz w:val="48"/>
          <w:szCs w:val="48"/>
        </w:rPr>
      </w:pPr>
      <w:r w:rsidRPr="001063BA">
        <w:rPr>
          <w:sz w:val="48"/>
          <w:szCs w:val="48"/>
        </w:rPr>
        <w:t>Project 1 report</w:t>
      </w:r>
    </w:p>
    <w:p w14:paraId="22F8FF86" w14:textId="71EDD0A0" w:rsidR="00456FB8" w:rsidRPr="001063BA" w:rsidRDefault="00456FB8">
      <w:pPr>
        <w:pStyle w:val="Title"/>
        <w:rPr>
          <w:caps w:val="0"/>
          <w:sz w:val="22"/>
          <w:szCs w:val="22"/>
        </w:rPr>
      </w:pPr>
      <w:r w:rsidRPr="001063BA">
        <w:rPr>
          <w:caps w:val="0"/>
          <w:sz w:val="22"/>
          <w:szCs w:val="22"/>
        </w:rPr>
        <w:t>Eric Miao</w:t>
      </w:r>
    </w:p>
    <w:p w14:paraId="1FF52B0D" w14:textId="77777777" w:rsidR="009A16C3" w:rsidRDefault="00456FB8">
      <w:pPr>
        <w:pStyle w:val="Title"/>
        <w:rPr>
          <w:caps w:val="0"/>
          <w:sz w:val="22"/>
          <w:szCs w:val="22"/>
        </w:rPr>
      </w:pPr>
      <w:r w:rsidRPr="001063BA">
        <w:rPr>
          <w:caps w:val="0"/>
          <w:sz w:val="22"/>
          <w:szCs w:val="22"/>
        </w:rPr>
        <w:t xml:space="preserve">CS-7390 </w:t>
      </w:r>
    </w:p>
    <w:p w14:paraId="6E0EECD9" w14:textId="3854956C" w:rsidR="00456FB8" w:rsidRPr="001063BA" w:rsidRDefault="00456FB8">
      <w:pPr>
        <w:pStyle w:val="Title"/>
        <w:rPr>
          <w:sz w:val="22"/>
          <w:szCs w:val="22"/>
        </w:rPr>
      </w:pPr>
      <w:r w:rsidRPr="001063BA">
        <w:rPr>
          <w:caps w:val="0"/>
          <w:sz w:val="22"/>
          <w:szCs w:val="22"/>
        </w:rPr>
        <w:t>Fall 2020</w:t>
      </w:r>
    </w:p>
    <w:p w14:paraId="0E8A2E39" w14:textId="32D559C7" w:rsidR="00456FB8" w:rsidRPr="001063BA" w:rsidRDefault="00456FB8">
      <w:pPr>
        <w:pStyle w:val="Title"/>
        <w:rPr>
          <w:sz w:val="22"/>
          <w:szCs w:val="22"/>
        </w:rPr>
      </w:pPr>
      <w:r w:rsidRPr="001063BA">
        <w:rPr>
          <w:caps w:val="0"/>
          <w:sz w:val="22"/>
          <w:szCs w:val="22"/>
        </w:rPr>
        <w:t>hongyum@smu.edu</w:t>
      </w:r>
    </w:p>
    <w:p w14:paraId="2BE07E70" w14:textId="6CEBDDD1" w:rsidR="0076498A" w:rsidRDefault="00456FB8">
      <w:pPr>
        <w:pStyle w:val="Heading1"/>
      </w:pPr>
      <w:r>
        <w:t>Abstract</w:t>
      </w:r>
    </w:p>
    <w:p w14:paraId="2FA98626" w14:textId="272EE495" w:rsidR="001063BA" w:rsidRPr="001063BA" w:rsidRDefault="001063BA" w:rsidP="001063BA">
      <w:pPr>
        <w:rPr>
          <w:rFonts w:ascii="Times New Roman" w:hAnsi="Times New Roman" w:cs="Times New Roman"/>
          <w:sz w:val="24"/>
          <w:szCs w:val="24"/>
          <w:lang w:eastAsia="zh-CN"/>
        </w:rPr>
      </w:pPr>
      <w:r>
        <w:rPr>
          <w:bdr w:val="none" w:sz="0" w:space="0" w:color="auto" w:frame="1"/>
          <w:lang w:eastAsia="zh-CN"/>
        </w:rPr>
        <w:t>This is a project that focus on using different OpenCV</w:t>
      </w:r>
      <w:r w:rsidRPr="001063BA">
        <w:rPr>
          <w:bdr w:val="none" w:sz="0" w:space="0" w:color="auto" w:frame="1"/>
          <w:lang w:eastAsia="zh-CN"/>
        </w:rPr>
        <w:t xml:space="preserve"> image filtering function</w:t>
      </w:r>
      <w:r>
        <w:rPr>
          <w:bdr w:val="none" w:sz="0" w:space="0" w:color="auto" w:frame="1"/>
          <w:lang w:eastAsia="zh-CN"/>
        </w:rPr>
        <w:t>s</w:t>
      </w:r>
      <w:r w:rsidRPr="001063BA">
        <w:rPr>
          <w:bdr w:val="none" w:sz="0" w:space="0" w:color="auto" w:frame="1"/>
          <w:lang w:eastAsia="zh-CN"/>
        </w:rPr>
        <w:t xml:space="preserve"> and use </w:t>
      </w:r>
      <w:r>
        <w:rPr>
          <w:bdr w:val="none" w:sz="0" w:space="0" w:color="auto" w:frame="1"/>
          <w:lang w:eastAsia="zh-CN"/>
        </w:rPr>
        <w:t>this technique</w:t>
      </w:r>
      <w:r w:rsidRPr="001063BA">
        <w:rPr>
          <w:bdr w:val="none" w:sz="0" w:space="0" w:color="auto" w:frame="1"/>
          <w:lang w:eastAsia="zh-CN"/>
        </w:rPr>
        <w:t xml:space="preserve"> to create hybrid images</w:t>
      </w:r>
      <w:r>
        <w:rPr>
          <w:bdr w:val="none" w:sz="0" w:space="0" w:color="auto" w:frame="1"/>
          <w:lang w:eastAsia="zh-CN"/>
        </w:rPr>
        <w:t>.</w:t>
      </w:r>
      <w:r w:rsidRPr="001063BA">
        <w:rPr>
          <w:bdr w:val="none" w:sz="0" w:space="0" w:color="auto" w:frame="1"/>
          <w:lang w:eastAsia="zh-CN"/>
        </w:rPr>
        <w:t xml:space="preserve"> </w:t>
      </w:r>
      <w:r>
        <w:rPr>
          <w:bdr w:val="none" w:sz="0" w:space="0" w:color="auto" w:frame="1"/>
          <w:lang w:eastAsia="zh-CN"/>
        </w:rPr>
        <w:t>The theory behind is based on a</w:t>
      </w:r>
      <w:r w:rsidRPr="001063BA">
        <w:rPr>
          <w:bdr w:val="none" w:sz="0" w:space="0" w:color="auto" w:frame="1"/>
          <w:lang w:eastAsia="zh-CN"/>
        </w:rPr>
        <w:t> SIGGRAPH 2006 paper</w:t>
      </w:r>
      <w:r>
        <w:rPr>
          <w:bdr w:val="none" w:sz="0" w:space="0" w:color="auto" w:frame="1"/>
          <w:lang w:eastAsia="zh-CN"/>
        </w:rPr>
        <w:t xml:space="preserve"> about hybrid images</w:t>
      </w:r>
      <w:r w:rsidRPr="001063BA">
        <w:rPr>
          <w:bdr w:val="none" w:sz="0" w:space="0" w:color="auto" w:frame="1"/>
          <w:lang w:eastAsia="zh-CN"/>
        </w:rPr>
        <w:t>.</w:t>
      </w:r>
    </w:p>
    <w:p w14:paraId="3212D507" w14:textId="5D0DADF9" w:rsidR="00042BD5" w:rsidRDefault="00456FB8" w:rsidP="00042BD5">
      <w:pPr>
        <w:pStyle w:val="Heading1"/>
      </w:pPr>
      <w:r>
        <w:t>Introduction and motivation</w:t>
      </w:r>
    </w:p>
    <w:p w14:paraId="0073A915" w14:textId="77777777" w:rsidR="009A16C3" w:rsidRDefault="00ED2A65" w:rsidP="00FB6967">
      <w:pPr>
        <w:rPr>
          <w:bdr w:val="none" w:sz="0" w:space="0" w:color="auto" w:frame="1"/>
          <w:lang w:eastAsia="zh-CN"/>
        </w:rPr>
      </w:pPr>
      <w:r>
        <w:rPr>
          <w:bdr w:val="none" w:sz="0" w:space="0" w:color="auto" w:frame="1"/>
          <w:lang w:eastAsia="zh-CN"/>
        </w:rPr>
        <w:t xml:space="preserve">The </w:t>
      </w:r>
      <w:r w:rsidRPr="00ED2A65">
        <w:rPr>
          <w:bdr w:val="none" w:sz="0" w:space="0" w:color="auto" w:frame="1"/>
          <w:lang w:eastAsia="zh-CN"/>
        </w:rPr>
        <w:t>motivation behind hybrid images</w:t>
      </w:r>
      <w:r>
        <w:rPr>
          <w:bdr w:val="none" w:sz="0" w:space="0" w:color="auto" w:frame="1"/>
          <w:lang w:eastAsia="zh-CN"/>
        </w:rPr>
        <w:t xml:space="preserve"> is</w:t>
      </w:r>
      <w:r w:rsidRPr="00ED2A65">
        <w:rPr>
          <w:bdr w:val="none" w:sz="0" w:space="0" w:color="auto" w:frame="1"/>
          <w:lang w:eastAsia="zh-CN"/>
        </w:rPr>
        <w:t xml:space="preserve"> relate</w:t>
      </w:r>
      <w:r>
        <w:rPr>
          <w:bdr w:val="none" w:sz="0" w:space="0" w:color="auto" w:frame="1"/>
          <w:lang w:eastAsia="zh-CN"/>
        </w:rPr>
        <w:t>d</w:t>
      </w:r>
      <w:r w:rsidRPr="00ED2A65">
        <w:rPr>
          <w:bdr w:val="none" w:sz="0" w:space="0" w:color="auto" w:frame="1"/>
          <w:lang w:eastAsia="zh-CN"/>
        </w:rPr>
        <w:t xml:space="preserve"> to studies in human perception</w:t>
      </w:r>
      <w:r>
        <w:rPr>
          <w:bdr w:val="none" w:sz="0" w:space="0" w:color="auto" w:frame="1"/>
          <w:lang w:eastAsia="zh-CN"/>
        </w:rPr>
        <w:t xml:space="preserve">. </w:t>
      </w:r>
      <w:r>
        <w:rPr>
          <w:bdr w:val="none" w:sz="0" w:space="0" w:color="auto" w:frame="1"/>
          <w:lang w:eastAsia="zh-CN"/>
        </w:rPr>
        <w:t>In the early 1970s, s</w:t>
      </w:r>
      <w:r w:rsidRPr="00ED2A65">
        <w:rPr>
          <w:bdr w:val="none" w:sz="0" w:space="0" w:color="auto" w:frame="1"/>
          <w:lang w:eastAsia="zh-CN"/>
        </w:rPr>
        <w:t>isual psychophysics research has shown that human observers are able to comprehend the meaning of a novel image within a short glance</w:t>
      </w:r>
      <w:r>
        <w:rPr>
          <w:bdr w:val="none" w:sz="0" w:space="0" w:color="auto" w:frame="1"/>
          <w:lang w:eastAsia="zh-CN"/>
        </w:rPr>
        <w:t>. Later, in 1990s</w:t>
      </w:r>
      <w:r w:rsidR="00C12AB1">
        <w:rPr>
          <w:bdr w:val="none" w:sz="0" w:space="0" w:color="auto" w:frame="1"/>
          <w:lang w:eastAsia="zh-CN"/>
        </w:rPr>
        <w:t xml:space="preserve">, </w:t>
      </w:r>
      <w:r>
        <w:rPr>
          <w:bdr w:val="none" w:sz="0" w:space="0" w:color="auto" w:frame="1"/>
          <w:lang w:eastAsia="zh-CN"/>
        </w:rPr>
        <w:t xml:space="preserve">more research </w:t>
      </w:r>
      <w:r w:rsidR="00C12AB1" w:rsidRPr="00ED2A65">
        <w:rPr>
          <w:bdr w:val="none" w:sz="0" w:space="0" w:color="auto" w:frame="1"/>
          <w:lang w:eastAsia="zh-CN"/>
        </w:rPr>
        <w:t>implies</w:t>
      </w:r>
      <w:r>
        <w:rPr>
          <w:bdr w:val="none" w:sz="0" w:space="0" w:color="auto" w:frame="1"/>
          <w:lang w:eastAsia="zh-CN"/>
        </w:rPr>
        <w:t xml:space="preserve"> that </w:t>
      </w:r>
      <w:r w:rsidR="00C12AB1">
        <w:rPr>
          <w:bdr w:val="none" w:sz="0" w:space="0" w:color="auto" w:frame="1"/>
          <w:lang w:eastAsia="zh-CN"/>
        </w:rPr>
        <w:t xml:space="preserve">in the </w:t>
      </w:r>
      <w:r w:rsidR="00C12AB1" w:rsidRPr="00ED2A65">
        <w:rPr>
          <w:bdr w:val="none" w:sz="0" w:space="0" w:color="auto" w:frame="1"/>
          <w:lang w:eastAsia="zh-CN"/>
        </w:rPr>
        <w:t>early visual processing</w:t>
      </w:r>
      <w:r>
        <w:rPr>
          <w:bdr w:val="none" w:sz="0" w:space="0" w:color="auto" w:frame="1"/>
          <w:lang w:eastAsia="zh-CN"/>
        </w:rPr>
        <w:t>, human</w:t>
      </w:r>
      <w:r w:rsidR="00C12AB1">
        <w:rPr>
          <w:bdr w:val="none" w:sz="0" w:space="0" w:color="auto" w:frame="1"/>
          <w:lang w:eastAsia="zh-CN"/>
        </w:rPr>
        <w:t xml:space="preserve"> is performing a</w:t>
      </w:r>
      <w:r w:rsidRPr="00ED2A65">
        <w:rPr>
          <w:bdr w:val="none" w:sz="0" w:space="0" w:color="auto" w:frame="1"/>
          <w:lang w:eastAsia="zh-CN"/>
        </w:rPr>
        <w:t xml:space="preserve"> coarse-to-fine frequency analysis </w:t>
      </w:r>
      <w:r w:rsidR="00C12AB1">
        <w:rPr>
          <w:bdr w:val="none" w:sz="0" w:space="0" w:color="auto" w:frame="1"/>
          <w:lang w:eastAsia="zh-CN"/>
        </w:rPr>
        <w:t>on</w:t>
      </w:r>
      <w:r w:rsidRPr="00ED2A65">
        <w:rPr>
          <w:bdr w:val="none" w:sz="0" w:space="0" w:color="auto" w:frame="1"/>
          <w:lang w:eastAsia="zh-CN"/>
        </w:rPr>
        <w:t xml:space="preserve"> </w:t>
      </w:r>
      <w:r w:rsidR="00C12AB1">
        <w:rPr>
          <w:bdr w:val="none" w:sz="0" w:space="0" w:color="auto" w:frame="1"/>
          <w:lang w:eastAsia="zh-CN"/>
        </w:rPr>
        <w:t>the</w:t>
      </w:r>
      <w:r w:rsidRPr="00ED2A65">
        <w:rPr>
          <w:bdr w:val="none" w:sz="0" w:space="0" w:color="auto" w:frame="1"/>
          <w:lang w:eastAsia="zh-CN"/>
        </w:rPr>
        <w:t xml:space="preserve"> image</w:t>
      </w:r>
      <w:r w:rsidR="00C12AB1">
        <w:rPr>
          <w:bdr w:val="none" w:sz="0" w:space="0" w:color="auto" w:frame="1"/>
          <w:lang w:eastAsia="zh-CN"/>
        </w:rPr>
        <w:t>.</w:t>
      </w:r>
      <w:r w:rsidRPr="00ED2A65">
        <w:rPr>
          <w:bdr w:val="none" w:sz="0" w:space="0" w:color="auto" w:frame="1"/>
          <w:lang w:eastAsia="zh-CN"/>
        </w:rPr>
        <w:t xml:space="preserve"> </w:t>
      </w:r>
      <w:r w:rsidR="00C12AB1" w:rsidRPr="00C12AB1">
        <w:rPr>
          <w:bdr w:val="none" w:sz="0" w:space="0" w:color="auto" w:frame="1"/>
          <w:lang w:eastAsia="zh-CN"/>
        </w:rPr>
        <w:t>When the task required identifying a scene image quickly, human observers interpreted the low spatial frequency band</w:t>
      </w:r>
      <w:r w:rsidR="00C12AB1">
        <w:rPr>
          <w:bdr w:val="none" w:sz="0" w:space="0" w:color="auto" w:frame="1"/>
          <w:lang w:eastAsia="zh-CN"/>
        </w:rPr>
        <w:t xml:space="preserve"> </w:t>
      </w:r>
      <w:r w:rsidR="00C12AB1" w:rsidRPr="00C12AB1">
        <w:rPr>
          <w:bdr w:val="none" w:sz="0" w:space="0" w:color="auto" w:frame="1"/>
          <w:lang w:eastAsia="zh-CN"/>
        </w:rPr>
        <w:t>before the high spatial frequency band</w:t>
      </w:r>
      <w:r w:rsidR="00C12AB1">
        <w:rPr>
          <w:bdr w:val="none" w:sz="0" w:space="0" w:color="auto" w:frame="1"/>
          <w:lang w:eastAsia="zh-CN"/>
        </w:rPr>
        <w:t xml:space="preserve">. </w:t>
      </w:r>
    </w:p>
    <w:p w14:paraId="1E66F174" w14:textId="77777777" w:rsidR="009A16C3" w:rsidRDefault="00C12AB1" w:rsidP="00FB6967">
      <w:pPr>
        <w:rPr>
          <w:bdr w:val="none" w:sz="0" w:space="0" w:color="auto" w:frame="1"/>
          <w:lang w:eastAsia="zh-CN"/>
        </w:rPr>
      </w:pPr>
      <w:r>
        <w:rPr>
          <w:bdr w:val="none" w:sz="0" w:space="0" w:color="auto" w:frame="1"/>
          <w:lang w:eastAsia="zh-CN"/>
        </w:rPr>
        <w:t>Moving forward, there are more and more information</w:t>
      </w:r>
      <w:r w:rsidRPr="00C12AB1">
        <w:rPr>
          <w:bdr w:val="none" w:sz="0" w:space="0" w:color="auto" w:frame="1"/>
          <w:lang w:eastAsia="zh-CN"/>
        </w:rPr>
        <w:t xml:space="preserve"> demonstrate</w:t>
      </w:r>
      <w:r>
        <w:rPr>
          <w:bdr w:val="none" w:sz="0" w:space="0" w:color="auto" w:frame="1"/>
          <w:lang w:eastAsia="zh-CN"/>
        </w:rPr>
        <w:t xml:space="preserve">s </w:t>
      </w:r>
      <w:r w:rsidRPr="00C12AB1">
        <w:rPr>
          <w:bdr w:val="none" w:sz="0" w:space="0" w:color="auto" w:frame="1"/>
          <w:lang w:eastAsia="zh-CN"/>
        </w:rPr>
        <w:t>that the selection of frequency bands for fast image recognition is a flexible mechanism</w:t>
      </w:r>
      <w:r>
        <w:rPr>
          <w:bdr w:val="none" w:sz="0" w:space="0" w:color="auto" w:frame="1"/>
          <w:lang w:eastAsia="zh-CN"/>
        </w:rPr>
        <w:t xml:space="preserve"> for human. </w:t>
      </w:r>
      <w:r w:rsidR="00FB6967" w:rsidRPr="00FB6967">
        <w:rPr>
          <w:bdr w:val="none" w:sz="0" w:space="0" w:color="auto" w:frame="1"/>
          <w:lang w:eastAsia="zh-CN"/>
        </w:rPr>
        <w:t>In its simplest version, a hybrid</w:t>
      </w:r>
      <w:r w:rsidR="00FB6967">
        <w:rPr>
          <w:bdr w:val="none" w:sz="0" w:space="0" w:color="auto" w:frame="1"/>
          <w:lang w:eastAsia="zh-CN"/>
        </w:rPr>
        <w:t xml:space="preserve"> image</w:t>
      </w:r>
      <w:r w:rsidR="00FB6967" w:rsidRPr="00FB6967">
        <w:rPr>
          <w:bdr w:val="none" w:sz="0" w:space="0" w:color="auto" w:frame="1"/>
          <w:lang w:eastAsia="zh-CN"/>
        </w:rPr>
        <w:t xml:space="preserve"> can be made by overlapping</w:t>
      </w:r>
      <w:r w:rsidR="00FB6967">
        <w:rPr>
          <w:bdr w:val="none" w:sz="0" w:space="0" w:color="auto" w:frame="1"/>
          <w:lang w:eastAsia="zh-CN"/>
        </w:rPr>
        <w:t xml:space="preserve"> </w:t>
      </w:r>
      <w:r w:rsidR="00FB6967" w:rsidRPr="00FB6967">
        <w:rPr>
          <w:bdr w:val="none" w:sz="0" w:space="0" w:color="auto" w:frame="1"/>
          <w:lang w:eastAsia="zh-CN"/>
        </w:rPr>
        <w:t>one coarse, blurry picture with one fine, detailed picture.</w:t>
      </w:r>
      <w:r w:rsidR="00FB6967">
        <w:rPr>
          <w:bdr w:val="none" w:sz="0" w:space="0" w:color="auto" w:frame="1"/>
          <w:lang w:eastAsia="zh-CN"/>
        </w:rPr>
        <w:t xml:space="preserve"> </w:t>
      </w:r>
      <w:r>
        <w:rPr>
          <w:bdr w:val="none" w:sz="0" w:space="0" w:color="auto" w:frame="1"/>
          <w:lang w:eastAsia="zh-CN"/>
        </w:rPr>
        <w:t>By using h</w:t>
      </w:r>
      <w:r w:rsidRPr="00C12AB1">
        <w:rPr>
          <w:bdr w:val="none" w:sz="0" w:space="0" w:color="auto" w:frame="1"/>
          <w:lang w:eastAsia="zh-CN"/>
        </w:rPr>
        <w:t>ybrid image</w:t>
      </w:r>
      <w:r>
        <w:rPr>
          <w:bdr w:val="none" w:sz="0" w:space="0" w:color="auto" w:frame="1"/>
          <w:lang w:eastAsia="zh-CN"/>
        </w:rPr>
        <w:t>, we can</w:t>
      </w:r>
      <w:r w:rsidRPr="00C12AB1">
        <w:rPr>
          <w:bdr w:val="none" w:sz="0" w:space="0" w:color="auto" w:frame="1"/>
          <w:lang w:eastAsia="zh-CN"/>
        </w:rPr>
        <w:t xml:space="preserve"> provide a new paradigm </w:t>
      </w:r>
      <w:r>
        <w:rPr>
          <w:bdr w:val="none" w:sz="0" w:space="0" w:color="auto" w:frame="1"/>
          <w:lang w:eastAsia="zh-CN"/>
        </w:rPr>
        <w:t xml:space="preserve">that </w:t>
      </w:r>
      <w:r w:rsidRPr="00C12AB1">
        <w:rPr>
          <w:bdr w:val="none" w:sz="0" w:space="0" w:color="auto" w:frame="1"/>
          <w:lang w:eastAsia="zh-CN"/>
        </w:rPr>
        <w:t>images interpretation can be modulated by playing with viewing distance or presentation time</w:t>
      </w:r>
      <w:r w:rsidR="00FB6967">
        <w:rPr>
          <w:bdr w:val="none" w:sz="0" w:space="0" w:color="auto" w:frame="1"/>
          <w:lang w:eastAsia="zh-CN"/>
        </w:rPr>
        <w:t xml:space="preserve"> </w:t>
      </w:r>
      <w:r w:rsidR="00FB6967">
        <w:rPr>
          <w:bdr w:val="none" w:sz="0" w:space="0" w:color="auto" w:frame="1"/>
          <w:lang w:eastAsia="zh-CN"/>
        </w:rPr>
        <w:t>(</w:t>
      </w:r>
      <w:r w:rsidR="00FB6967" w:rsidRPr="00A106EC">
        <w:t>Hutchison</w:t>
      </w:r>
      <w:r w:rsidR="00FB6967">
        <w:t>, 2012)</w:t>
      </w:r>
      <w:r>
        <w:rPr>
          <w:bdr w:val="none" w:sz="0" w:space="0" w:color="auto" w:frame="1"/>
          <w:lang w:eastAsia="zh-CN"/>
        </w:rPr>
        <w:t>.</w:t>
      </w:r>
      <w:r w:rsidR="00B95DD2">
        <w:rPr>
          <w:bdr w:val="none" w:sz="0" w:space="0" w:color="auto" w:frame="1"/>
          <w:lang w:eastAsia="zh-CN"/>
        </w:rPr>
        <w:t xml:space="preserve"> </w:t>
      </w:r>
    </w:p>
    <w:p w14:paraId="04546A4F" w14:textId="49F1EFC3" w:rsidR="00ED2A65" w:rsidRDefault="00B95DD2" w:rsidP="00FB6967">
      <w:pPr>
        <w:rPr>
          <w:bdr w:val="none" w:sz="0" w:space="0" w:color="auto" w:frame="1"/>
          <w:lang w:eastAsia="zh-CN"/>
        </w:rPr>
      </w:pPr>
      <w:r>
        <w:rPr>
          <w:bdr w:val="none" w:sz="0" w:space="0" w:color="auto" w:frame="1"/>
          <w:lang w:eastAsia="zh-CN"/>
        </w:rPr>
        <w:t xml:space="preserve">Besides, there are practical applications in the real world that </w:t>
      </w:r>
      <w:r w:rsidR="00A106EC">
        <w:rPr>
          <w:bdr w:val="none" w:sz="0" w:space="0" w:color="auto" w:frame="1"/>
          <w:lang w:eastAsia="zh-CN"/>
        </w:rPr>
        <w:t>is based on the concept of hybrid image. For example, p</w:t>
      </w:r>
      <w:r w:rsidR="00A106EC" w:rsidRPr="00A106EC">
        <w:rPr>
          <w:bdr w:val="none" w:sz="0" w:space="0" w:color="auto" w:frame="1"/>
          <w:lang w:eastAsia="zh-CN"/>
        </w:rPr>
        <w:t>rivate font</w:t>
      </w:r>
      <w:r w:rsidR="00A106EC">
        <w:rPr>
          <w:bdr w:val="none" w:sz="0" w:space="0" w:color="auto" w:frame="1"/>
          <w:lang w:eastAsia="zh-CN"/>
        </w:rPr>
        <w:t xml:space="preserve"> uses </w:t>
      </w:r>
      <w:r w:rsidR="00A106EC" w:rsidRPr="00A106EC">
        <w:rPr>
          <w:bdr w:val="none" w:sz="0" w:space="0" w:color="auto" w:frame="1"/>
          <w:lang w:eastAsia="zh-CN"/>
        </w:rPr>
        <w:t xml:space="preserve">the hybrid images to display text that is not visible for people standing at </w:t>
      </w:r>
      <w:r w:rsidR="00A106EC">
        <w:rPr>
          <w:bdr w:val="none" w:sz="0" w:space="0" w:color="auto" w:frame="1"/>
          <w:lang w:eastAsia="zh-CN"/>
        </w:rPr>
        <w:t>close distance. I also believe that it could be a great tool in machine learning</w:t>
      </w:r>
      <w:r w:rsidR="004776F0">
        <w:rPr>
          <w:bdr w:val="none" w:sz="0" w:space="0" w:color="auto" w:frame="1"/>
          <w:lang w:eastAsia="zh-CN"/>
        </w:rPr>
        <w:t>, as a few scientist</w:t>
      </w:r>
      <w:r w:rsidR="009A16C3">
        <w:rPr>
          <w:bdr w:val="none" w:sz="0" w:space="0" w:color="auto" w:frame="1"/>
          <w:lang w:eastAsia="zh-CN"/>
        </w:rPr>
        <w:t xml:space="preserve">s </w:t>
      </w:r>
      <w:r w:rsidR="004776F0">
        <w:rPr>
          <w:bdr w:val="none" w:sz="0" w:space="0" w:color="auto" w:frame="1"/>
          <w:lang w:eastAsia="zh-CN"/>
        </w:rPr>
        <w:t xml:space="preserve">had developed methods that use hybrid image to </w:t>
      </w:r>
      <w:r w:rsidR="009A16C3" w:rsidRPr="004776F0">
        <w:rPr>
          <w:bdr w:val="none" w:sz="0" w:space="0" w:color="auto" w:frame="1"/>
          <w:lang w:eastAsia="zh-CN"/>
        </w:rPr>
        <w:t>bridge</w:t>
      </w:r>
      <w:r w:rsidR="004776F0" w:rsidRPr="004776F0">
        <w:rPr>
          <w:bdr w:val="none" w:sz="0" w:space="0" w:color="auto" w:frame="1"/>
          <w:lang w:eastAsia="zh-CN"/>
        </w:rPr>
        <w:t xml:space="preserve"> the gap between real and simulation environments for robotics</w:t>
      </w:r>
      <w:r w:rsidR="004776F0">
        <w:rPr>
          <w:bdr w:val="none" w:sz="0" w:space="0" w:color="auto" w:frame="1"/>
          <w:lang w:eastAsia="zh-CN"/>
        </w:rPr>
        <w:t xml:space="preserve"> (</w:t>
      </w:r>
      <w:proofErr w:type="spellStart"/>
      <w:r w:rsidR="004776F0" w:rsidRPr="004776F0">
        <w:t>Bayraktar</w:t>
      </w:r>
      <w:proofErr w:type="spellEnd"/>
      <w:r w:rsidR="004776F0">
        <w:t>, 2018</w:t>
      </w:r>
      <w:r w:rsidR="004776F0">
        <w:rPr>
          <w:bdr w:val="none" w:sz="0" w:space="0" w:color="auto" w:frame="1"/>
          <w:lang w:eastAsia="zh-CN"/>
        </w:rPr>
        <w:t>)</w:t>
      </w:r>
      <w:r w:rsidR="00A106EC">
        <w:rPr>
          <w:bdr w:val="none" w:sz="0" w:space="0" w:color="auto" w:frame="1"/>
          <w:lang w:eastAsia="zh-CN"/>
        </w:rPr>
        <w:t>.</w:t>
      </w:r>
    </w:p>
    <w:p w14:paraId="520FF186" w14:textId="6187F87C" w:rsidR="00042BD5" w:rsidRPr="00042BD5" w:rsidRDefault="00042BD5" w:rsidP="00042BD5">
      <w:pPr>
        <w:rPr>
          <w:bdr w:val="none" w:sz="0" w:space="0" w:color="auto" w:frame="1"/>
          <w:lang w:eastAsia="zh-CN"/>
        </w:rPr>
      </w:pPr>
      <w:r>
        <w:rPr>
          <w:bdr w:val="none" w:sz="0" w:space="0" w:color="auto" w:frame="1"/>
          <w:lang w:eastAsia="zh-CN"/>
        </w:rPr>
        <w:t xml:space="preserve">In this project, I </w:t>
      </w:r>
      <w:r w:rsidRPr="00C61BF5">
        <w:rPr>
          <w:bdr w:val="none" w:sz="0" w:space="0" w:color="auto" w:frame="1"/>
          <w:lang w:eastAsia="zh-CN"/>
        </w:rPr>
        <w:t>create</w:t>
      </w:r>
      <w:r w:rsidR="009A16C3">
        <w:rPr>
          <w:bdr w:val="none" w:sz="0" w:space="0" w:color="auto" w:frame="1"/>
          <w:lang w:eastAsia="zh-CN"/>
        </w:rPr>
        <w:t>d</w:t>
      </w:r>
      <w:r w:rsidRPr="00C61BF5">
        <w:rPr>
          <w:bdr w:val="none" w:sz="0" w:space="0" w:color="auto" w:frame="1"/>
          <w:lang w:eastAsia="zh-CN"/>
        </w:rPr>
        <w:t xml:space="preserve"> </w:t>
      </w:r>
      <w:r>
        <w:rPr>
          <w:bdr w:val="none" w:sz="0" w:space="0" w:color="auto" w:frame="1"/>
          <w:lang w:eastAsia="zh-CN"/>
        </w:rPr>
        <w:t>two</w:t>
      </w:r>
      <w:r w:rsidRPr="00C61BF5">
        <w:rPr>
          <w:bdr w:val="none" w:sz="0" w:space="0" w:color="auto" w:frame="1"/>
          <w:lang w:eastAsia="zh-CN"/>
        </w:rPr>
        <w:t xml:space="preserve"> interactive tool</w:t>
      </w:r>
      <w:r>
        <w:rPr>
          <w:bdr w:val="none" w:sz="0" w:space="0" w:color="auto" w:frame="1"/>
          <w:lang w:eastAsia="zh-CN"/>
        </w:rPr>
        <w:t>s</w:t>
      </w:r>
      <w:r w:rsidRPr="00C61BF5">
        <w:rPr>
          <w:bdr w:val="none" w:sz="0" w:space="0" w:color="auto" w:frame="1"/>
          <w:lang w:eastAsia="zh-CN"/>
        </w:rPr>
        <w:t xml:space="preserve"> to </w:t>
      </w:r>
      <w:r>
        <w:rPr>
          <w:bdr w:val="none" w:sz="0" w:space="0" w:color="auto" w:frame="1"/>
          <w:lang w:eastAsia="zh-CN"/>
        </w:rPr>
        <w:t>blend images and</w:t>
      </w:r>
      <w:r w:rsidRPr="00C61BF5">
        <w:rPr>
          <w:bdr w:val="none" w:sz="0" w:space="0" w:color="auto" w:frame="1"/>
          <w:lang w:eastAsia="zh-CN"/>
        </w:rPr>
        <w:t xml:space="preserve"> see the visual results</w:t>
      </w:r>
      <w:r>
        <w:rPr>
          <w:bdr w:val="none" w:sz="0" w:space="0" w:color="auto" w:frame="1"/>
          <w:lang w:eastAsia="zh-CN"/>
        </w:rPr>
        <w:t>. User also has the option</w:t>
      </w:r>
      <w:r w:rsidRPr="00C61BF5">
        <w:rPr>
          <w:bdr w:val="none" w:sz="0" w:space="0" w:color="auto" w:frame="1"/>
          <w:lang w:eastAsia="zh-CN"/>
        </w:rPr>
        <w:t xml:space="preserve"> to save </w:t>
      </w:r>
      <w:r>
        <w:rPr>
          <w:bdr w:val="none" w:sz="0" w:space="0" w:color="auto" w:frame="1"/>
          <w:lang w:eastAsia="zh-CN"/>
        </w:rPr>
        <w:t xml:space="preserve">the </w:t>
      </w:r>
      <w:r w:rsidRPr="00C61BF5">
        <w:rPr>
          <w:bdr w:val="none" w:sz="0" w:space="0" w:color="auto" w:frame="1"/>
          <w:lang w:eastAsia="zh-CN"/>
        </w:rPr>
        <w:t>selected results in an image file.</w:t>
      </w:r>
    </w:p>
    <w:p w14:paraId="7133C8EF" w14:textId="7BFA79A3" w:rsidR="00A106EC" w:rsidRDefault="00456FB8" w:rsidP="00A106EC">
      <w:pPr>
        <w:pStyle w:val="Heading1"/>
      </w:pPr>
      <w:r>
        <w:lastRenderedPageBreak/>
        <w:t>Background and context</w:t>
      </w:r>
    </w:p>
    <w:p w14:paraId="30BAF18F" w14:textId="71D7A3B0" w:rsidR="00FB6967" w:rsidRPr="00BB7DA7" w:rsidRDefault="00ED2A65" w:rsidP="00FB6967">
      <w:pPr>
        <w:rPr>
          <w:bdr w:val="none" w:sz="0" w:space="0" w:color="auto" w:frame="1"/>
          <w:lang w:eastAsia="zh-CN"/>
        </w:rPr>
      </w:pPr>
      <w:r>
        <w:rPr>
          <w:bdr w:val="none" w:sz="0" w:space="0" w:color="auto" w:frame="1"/>
          <w:lang w:eastAsia="zh-CN"/>
        </w:rPr>
        <w:t>Images we see today is static</w:t>
      </w:r>
      <w:r w:rsidR="00FB6967">
        <w:rPr>
          <w:bdr w:val="none" w:sz="0" w:space="0" w:color="auto" w:frame="1"/>
          <w:lang w:eastAsia="zh-CN"/>
        </w:rPr>
        <w:t>, and</w:t>
      </w:r>
      <w:r w:rsidR="00FB6967">
        <w:rPr>
          <w:bdr w:val="none" w:sz="0" w:space="0" w:color="auto" w:frame="1"/>
          <w:lang w:eastAsia="zh-CN"/>
        </w:rPr>
        <w:t xml:space="preserve"> e</w:t>
      </w:r>
      <w:r w:rsidR="00FB6967" w:rsidRPr="00A106EC">
        <w:rPr>
          <w:bdr w:val="none" w:sz="0" w:space="0" w:color="auto" w:frame="1"/>
          <w:lang w:eastAsia="zh-CN"/>
        </w:rPr>
        <w:t>very image is made up of different components at different spatial frequencies, which capture different aspects of that image. Low spatial frequencies depict global luminance variations in the image and broad contours.</w:t>
      </w:r>
      <w:r w:rsidR="00FB6967">
        <w:rPr>
          <w:bdr w:val="none" w:sz="0" w:space="0" w:color="auto" w:frame="1"/>
          <w:lang w:eastAsia="zh-CN"/>
        </w:rPr>
        <w:t xml:space="preserve"> </w:t>
      </w:r>
      <w:r w:rsidR="00FB6967" w:rsidRPr="00A106EC">
        <w:rPr>
          <w:bdr w:val="none" w:sz="0" w:space="0" w:color="auto" w:frame="1"/>
          <w:lang w:eastAsia="zh-CN"/>
        </w:rPr>
        <w:t>When viewed alone, the low spatial frequencies of an image are literally a</w:t>
      </w:r>
      <w:r w:rsidR="00FB6967">
        <w:rPr>
          <w:bdr w:val="none" w:sz="0" w:space="0" w:color="auto" w:frame="1"/>
          <w:lang w:eastAsia="zh-CN"/>
        </w:rPr>
        <w:t xml:space="preserve"> </w:t>
      </w:r>
      <w:r w:rsidR="00FB6967" w:rsidRPr="00A106EC">
        <w:rPr>
          <w:bdr w:val="none" w:sz="0" w:space="0" w:color="auto" w:frame="1"/>
          <w:lang w:eastAsia="zh-CN"/>
        </w:rPr>
        <w:t>blurry, out of focus version of that image</w:t>
      </w:r>
      <w:r w:rsidR="00FB6967">
        <w:rPr>
          <w:bdr w:val="none" w:sz="0" w:space="0" w:color="auto" w:frame="1"/>
          <w:lang w:eastAsia="zh-CN"/>
        </w:rPr>
        <w:t xml:space="preserve">, and </w:t>
      </w:r>
      <w:r w:rsidR="00FB6967" w:rsidRPr="00A106EC">
        <w:rPr>
          <w:bdr w:val="none" w:sz="0" w:space="0" w:color="auto" w:frame="1"/>
          <w:lang w:eastAsia="zh-CN"/>
        </w:rPr>
        <w:t>the</w:t>
      </w:r>
      <w:r w:rsidR="00FB6967">
        <w:rPr>
          <w:bdr w:val="none" w:sz="0" w:space="0" w:color="auto" w:frame="1"/>
          <w:lang w:eastAsia="zh-CN"/>
        </w:rPr>
        <w:t xml:space="preserve"> </w:t>
      </w:r>
      <w:r w:rsidR="00FB6967" w:rsidRPr="00A106EC">
        <w:rPr>
          <w:bdr w:val="none" w:sz="0" w:space="0" w:color="auto" w:frame="1"/>
          <w:lang w:eastAsia="zh-CN"/>
        </w:rPr>
        <w:t>high spatial frequencies of an image resemble a highly detailed line drawing</w:t>
      </w:r>
      <w:r w:rsidR="00FB6967">
        <w:rPr>
          <w:bdr w:val="none" w:sz="0" w:space="0" w:color="auto" w:frame="1"/>
          <w:lang w:eastAsia="zh-CN"/>
        </w:rPr>
        <w:t xml:space="preserve"> </w:t>
      </w:r>
      <w:r w:rsidR="00FB6967" w:rsidRPr="00FB6967">
        <w:rPr>
          <w:bdr w:val="none" w:sz="0" w:space="0" w:color="auto" w:frame="1"/>
          <w:lang w:eastAsia="zh-CN"/>
        </w:rPr>
        <w:t>(Oliva, 2013)</w:t>
      </w:r>
      <w:r w:rsidR="00FB6967">
        <w:rPr>
          <w:bdr w:val="none" w:sz="0" w:space="0" w:color="auto" w:frame="1"/>
          <w:lang w:eastAsia="zh-CN"/>
        </w:rPr>
        <w:t>.</w:t>
      </w:r>
    </w:p>
    <w:p w14:paraId="4A8F6D56" w14:textId="78AF7C63" w:rsidR="00ED2A65" w:rsidRPr="00042BD5" w:rsidRDefault="00FB6967" w:rsidP="00C61BF5">
      <w:pPr>
        <w:rPr>
          <w:bdr w:val="none" w:sz="0" w:space="0" w:color="auto" w:frame="1"/>
          <w:lang w:eastAsia="zh-CN"/>
        </w:rPr>
      </w:pPr>
      <w:r>
        <w:rPr>
          <w:bdr w:val="none" w:sz="0" w:space="0" w:color="auto" w:frame="1"/>
          <w:lang w:eastAsia="zh-CN"/>
        </w:rPr>
        <w:t>B</w:t>
      </w:r>
      <w:r w:rsidR="00ED2A65" w:rsidRPr="001063BA">
        <w:rPr>
          <w:bdr w:val="none" w:sz="0" w:space="0" w:color="auto" w:frame="1"/>
          <w:lang w:eastAsia="zh-CN"/>
        </w:rPr>
        <w:t>y blending the high-frequency portion of one image with the low-frequency portion of another</w:t>
      </w:r>
      <w:r w:rsidR="00ED2A65">
        <w:rPr>
          <w:bdr w:val="none" w:sz="0" w:space="0" w:color="auto" w:frame="1"/>
          <w:lang w:eastAsia="zh-CN"/>
        </w:rPr>
        <w:t xml:space="preserve"> image</w:t>
      </w:r>
      <w:r w:rsidR="00ED2A65" w:rsidRPr="001063BA">
        <w:rPr>
          <w:bdr w:val="none" w:sz="0" w:space="0" w:color="auto" w:frame="1"/>
          <w:lang w:eastAsia="zh-CN"/>
        </w:rPr>
        <w:t>, we get a hybrid image that leads to different interpretations at different distances.</w:t>
      </w:r>
      <w:r w:rsidR="00ED2A65">
        <w:rPr>
          <w:bdr w:val="none" w:sz="0" w:space="0" w:color="auto" w:frame="1"/>
          <w:lang w:eastAsia="zh-CN"/>
        </w:rPr>
        <w:t xml:space="preserve"> Similarly, we can convert static images to their frequency domains and do the similar merging process with their magnitude and phase. After converting the blended image back to the spatial domain, we can get another kind of hybrid image.</w:t>
      </w:r>
    </w:p>
    <w:p w14:paraId="64EC61DD" w14:textId="1B32319A" w:rsidR="0076498A" w:rsidRDefault="00456FB8">
      <w:pPr>
        <w:pStyle w:val="Heading1"/>
      </w:pPr>
      <w:r>
        <w:t>methods</w:t>
      </w:r>
    </w:p>
    <w:p w14:paraId="447A65EE" w14:textId="234B8AD6" w:rsidR="00456FB8" w:rsidRDefault="00456FB8" w:rsidP="00456FB8">
      <w:pPr>
        <w:pStyle w:val="Heading2"/>
      </w:pPr>
      <w:r>
        <w:t>Image A (Program A)</w:t>
      </w:r>
    </w:p>
    <w:p w14:paraId="0F92DDE1" w14:textId="77777777" w:rsidR="00033A8B" w:rsidRDefault="00456FB8" w:rsidP="00456FB8">
      <w:pPr>
        <w:pStyle w:val="Heading3"/>
      </w:pPr>
      <w:r>
        <w:t>Solution overview:</w:t>
      </w:r>
      <w:r w:rsidR="00033A8B">
        <w:t xml:space="preserve"> I breakdown my solution to four steps: read images, get kernel, process images, and display images.</w:t>
      </w:r>
    </w:p>
    <w:p w14:paraId="2A5F4BB9" w14:textId="4B698E86" w:rsidR="00033A8B" w:rsidRDefault="00033A8B" w:rsidP="00033A8B">
      <w:pPr>
        <w:pStyle w:val="Heading4"/>
      </w:pPr>
      <w:r>
        <w:t>Read images:</w:t>
      </w:r>
      <w:r w:rsidR="00806709">
        <w:t xml:space="preserve"> The user interface will list 11 images from our current directory. </w:t>
      </w:r>
      <w:r w:rsidR="006A5826">
        <w:t>User has the option to choose which two images he or she would like to use in each mode. The program also comes with error handling. If user’s input is invalid or the image is not found, the program will also notify the user.</w:t>
      </w:r>
    </w:p>
    <w:p w14:paraId="2B8D8306" w14:textId="77777777" w:rsidR="000D15D4" w:rsidRDefault="000D15D4" w:rsidP="000D15D4">
      <w:pPr>
        <w:pStyle w:val="Heading4"/>
        <w:numPr>
          <w:ilvl w:val="0"/>
          <w:numId w:val="0"/>
        </w:numPr>
        <w:ind w:left="1440"/>
      </w:pPr>
    </w:p>
    <w:p w14:paraId="7F5BB8EA" w14:textId="6EE83692" w:rsidR="00033A8B" w:rsidRDefault="00033A8B" w:rsidP="00033A8B">
      <w:pPr>
        <w:pStyle w:val="Heading4"/>
      </w:pPr>
      <w:r>
        <w:t>Get Kernel:</w:t>
      </w:r>
      <w:r w:rsidR="006A5826">
        <w:t xml:space="preserve"> After reading in the images, the program will compute for kernel that will be used later in the convolution process. If user chooses Mode 1, user has the ability to slide between 0 to 100 to modify the kernel size. However, due to performance issue, user cannot use slider to modify the kernel size in Mode 2 even though Mode 1 and Mode 2 are doing the same thing. The program will receive the kernel filter using the </w:t>
      </w:r>
      <w:proofErr w:type="spellStart"/>
      <w:r w:rsidR="006A5826">
        <w:t>getGaussianKernel</w:t>
      </w:r>
      <w:proofErr w:type="spellEnd"/>
      <w:r w:rsidR="006A5826">
        <w:t xml:space="preserve"> function. </w:t>
      </w:r>
    </w:p>
    <w:p w14:paraId="5D82847C" w14:textId="77777777" w:rsidR="000D15D4" w:rsidRDefault="000D15D4" w:rsidP="000D15D4">
      <w:pPr>
        <w:pStyle w:val="Heading4"/>
        <w:numPr>
          <w:ilvl w:val="0"/>
          <w:numId w:val="0"/>
        </w:numPr>
        <w:ind w:left="1440"/>
      </w:pPr>
    </w:p>
    <w:p w14:paraId="4F38DAF3" w14:textId="331C994A" w:rsidR="00033A8B" w:rsidRDefault="00033A8B" w:rsidP="00033A8B">
      <w:pPr>
        <w:pStyle w:val="Heading4"/>
      </w:pPr>
      <w:r>
        <w:t>Process images:</w:t>
      </w:r>
      <w:r w:rsidR="006A5826">
        <w:t xml:space="preserve"> After reading in and receive the kernel, the kernel will start the convolution process</w:t>
      </w:r>
      <w:r w:rsidR="000D15D4">
        <w:t>:</w:t>
      </w:r>
    </w:p>
    <w:p w14:paraId="546EB1DB" w14:textId="77BF209D" w:rsidR="000D15D4" w:rsidRDefault="000D15D4" w:rsidP="000D15D4">
      <w:pPr>
        <w:pStyle w:val="Heading4"/>
        <w:numPr>
          <w:ilvl w:val="0"/>
          <w:numId w:val="0"/>
        </w:numPr>
        <w:ind w:left="1440"/>
      </w:pPr>
      <w:r>
        <w:t xml:space="preserve">High </w:t>
      </w:r>
      <w:r>
        <w:t>frequency</w:t>
      </w:r>
      <w:r>
        <w:t xml:space="preserve"> image</w:t>
      </w:r>
      <w:r>
        <w:t xml:space="preserve"> = Original </w:t>
      </w:r>
      <w:r>
        <w:t>Image</w:t>
      </w:r>
      <w:r>
        <w:t xml:space="preserve"> – </w:t>
      </w:r>
      <w:r>
        <w:t>Low Frequency Image</w:t>
      </w:r>
    </w:p>
    <w:p w14:paraId="35AA08CF" w14:textId="5EEE39B8" w:rsidR="000D15D4" w:rsidRDefault="000D15D4" w:rsidP="000D15D4">
      <w:pPr>
        <w:pStyle w:val="Heading4"/>
        <w:numPr>
          <w:ilvl w:val="0"/>
          <w:numId w:val="0"/>
        </w:numPr>
        <w:ind w:left="1440"/>
      </w:pPr>
      <w:r>
        <w:t>L</w:t>
      </w:r>
      <w:r>
        <w:t xml:space="preserve">ow </w:t>
      </w:r>
      <w:proofErr w:type="spellStart"/>
      <w:r>
        <w:t>frequiency</w:t>
      </w:r>
      <w:proofErr w:type="spellEnd"/>
      <w:r>
        <w:t xml:space="preserve"> image</w:t>
      </w:r>
      <w:r>
        <w:t xml:space="preserve"> = </w:t>
      </w:r>
      <w:proofErr w:type="spellStart"/>
      <w:proofErr w:type="gramStart"/>
      <w:r>
        <w:t>highPassFilter</w:t>
      </w:r>
      <w:proofErr w:type="spellEnd"/>
      <w:r>
        <w:t>(</w:t>
      </w:r>
      <w:proofErr w:type="gramEnd"/>
      <w:r>
        <w:t>Original Image)</w:t>
      </w:r>
    </w:p>
    <w:p w14:paraId="3A607FE5" w14:textId="51586C39" w:rsidR="000D15D4" w:rsidRDefault="000D15D4" w:rsidP="000D15D4">
      <w:pPr>
        <w:pStyle w:val="Heading4"/>
        <w:numPr>
          <w:ilvl w:val="0"/>
          <w:numId w:val="0"/>
        </w:numPr>
        <w:ind w:left="1440"/>
      </w:pPr>
      <w:proofErr w:type="spellStart"/>
      <w:r>
        <w:t>newImg</w:t>
      </w:r>
      <w:proofErr w:type="spellEnd"/>
      <w:r>
        <w:t xml:space="preserve">(channel) = </w:t>
      </w:r>
      <w:r>
        <w:t>High</w:t>
      </w:r>
      <w:r>
        <w:t xml:space="preserve"> frequency(channel) </w:t>
      </w:r>
      <w:r>
        <w:t xml:space="preserve">+ Low </w:t>
      </w:r>
      <w:proofErr w:type="spellStart"/>
      <w:r>
        <w:t>frequiency</w:t>
      </w:r>
      <w:proofErr w:type="spellEnd"/>
      <w:r>
        <w:t>(channel)</w:t>
      </w:r>
    </w:p>
    <w:p w14:paraId="483CA305" w14:textId="77777777" w:rsidR="000D15D4" w:rsidRDefault="000D15D4" w:rsidP="000D15D4">
      <w:pPr>
        <w:pStyle w:val="Heading4"/>
        <w:numPr>
          <w:ilvl w:val="0"/>
          <w:numId w:val="0"/>
        </w:numPr>
        <w:ind w:left="1440"/>
      </w:pPr>
    </w:p>
    <w:p w14:paraId="0FB19381" w14:textId="5FA9E6D0" w:rsidR="000D15D4" w:rsidRDefault="00033A8B" w:rsidP="000D15D4">
      <w:pPr>
        <w:pStyle w:val="Heading4"/>
      </w:pPr>
      <w:r>
        <w:lastRenderedPageBreak/>
        <w:t xml:space="preserve">Display images: </w:t>
      </w:r>
      <w:r w:rsidR="000D15D4">
        <w:t xml:space="preserve">The program will display the hybrid image with the slider control, the low frequency image, and the high frequency image. When sliding between different values, all images will change at the same time. </w:t>
      </w:r>
    </w:p>
    <w:p w14:paraId="1408A17E" w14:textId="77777777" w:rsidR="000D15D4" w:rsidRDefault="000D15D4" w:rsidP="000D15D4">
      <w:pPr>
        <w:pStyle w:val="Heading4"/>
        <w:numPr>
          <w:ilvl w:val="0"/>
          <w:numId w:val="0"/>
        </w:numPr>
        <w:ind w:left="1440"/>
      </w:pPr>
    </w:p>
    <w:p w14:paraId="05BEBBB4" w14:textId="5FF1DD37" w:rsidR="00456FB8" w:rsidRDefault="00456FB8" w:rsidP="00456FB8">
      <w:pPr>
        <w:pStyle w:val="Heading3"/>
      </w:pPr>
      <w:r>
        <w:t>Sliders control:</w:t>
      </w:r>
      <w:r w:rsidR="00033A8B">
        <w:t xml:space="preserve"> At first, I was planning on using two sliders. One for the high frequency image and one for the low frequency image. In my final implementation, I minimize my variables and use 1 slider control instead. The slider control is called blend that allows user to slide from value 0 to 100. When value is closer to 0, the hybrid image would look more like the low frequency image. Similarly, when the blend value is closer to 100, the hybrid image would look more like the high frequency image.</w:t>
      </w:r>
    </w:p>
    <w:p w14:paraId="71D2614D" w14:textId="7C28F194" w:rsidR="00456FB8" w:rsidRDefault="00456FB8" w:rsidP="00456FB8">
      <w:pPr>
        <w:pStyle w:val="Heading3"/>
        <w:numPr>
          <w:ilvl w:val="0"/>
          <w:numId w:val="0"/>
        </w:numPr>
        <w:ind w:left="1080"/>
      </w:pPr>
    </w:p>
    <w:p w14:paraId="4E430908" w14:textId="216642FD" w:rsidR="00456FB8" w:rsidRDefault="00456FB8" w:rsidP="00456FB8">
      <w:pPr>
        <w:pStyle w:val="Heading2"/>
      </w:pPr>
      <w:r>
        <w:t>Image B (Program B)</w:t>
      </w:r>
    </w:p>
    <w:p w14:paraId="0694F9BC" w14:textId="35B19CE2" w:rsidR="00456FB8" w:rsidRDefault="00456FB8" w:rsidP="00456FB8">
      <w:pPr>
        <w:pStyle w:val="Heading3"/>
      </w:pPr>
      <w:r>
        <w:t>Solution overview:</w:t>
      </w:r>
      <w:r w:rsidR="000D15D4" w:rsidRPr="000D15D4">
        <w:t xml:space="preserve"> </w:t>
      </w:r>
      <w:r w:rsidR="000D15D4">
        <w:t xml:space="preserve">I breakdown my solution to four steps: read images, </w:t>
      </w:r>
      <w:r w:rsidR="000D15D4">
        <w:t>convert images to frequency domain</w:t>
      </w:r>
      <w:r w:rsidR="000D15D4">
        <w:t>, process images, and display images.</w:t>
      </w:r>
    </w:p>
    <w:p w14:paraId="17D5FC02" w14:textId="15F4D377" w:rsidR="000D15D4" w:rsidRDefault="000D15D4" w:rsidP="000D15D4">
      <w:pPr>
        <w:pStyle w:val="Heading4"/>
      </w:pPr>
      <w:r>
        <w:t xml:space="preserve">Read images: </w:t>
      </w:r>
      <w:r>
        <w:t>Like Program A (Mode 1 and Mode 2), t</w:t>
      </w:r>
      <w:r>
        <w:t>he user interface will list 11 images from our current directory. User has the option to choose which two images he or she would like to use in each mode. The program also comes with error handling. If user’s input is invalid or the image is not found, the program will also notify the user.</w:t>
      </w:r>
    </w:p>
    <w:p w14:paraId="6C613B78" w14:textId="77777777" w:rsidR="00B95DD2" w:rsidRDefault="00B95DD2" w:rsidP="00B95DD2">
      <w:pPr>
        <w:pStyle w:val="Heading4"/>
        <w:numPr>
          <w:ilvl w:val="0"/>
          <w:numId w:val="0"/>
        </w:numPr>
        <w:ind w:left="1440"/>
      </w:pPr>
    </w:p>
    <w:p w14:paraId="7EA48188" w14:textId="6933501F" w:rsidR="000D15D4" w:rsidRDefault="000D15D4" w:rsidP="000D15D4">
      <w:pPr>
        <w:pStyle w:val="Heading4"/>
      </w:pPr>
      <w:r>
        <w:t>C</w:t>
      </w:r>
      <w:r>
        <w:t>onvert images to frequency domain</w:t>
      </w:r>
      <w:r>
        <w:t>:</w:t>
      </w:r>
      <w:r w:rsidR="00142B57">
        <w:t xml:space="preserve"> I used </w:t>
      </w:r>
      <w:r w:rsidR="00142B57" w:rsidRPr="00142B57">
        <w:t>discrete Fourier transform</w:t>
      </w:r>
      <w:r w:rsidR="00142B57">
        <w:t xml:space="preserve"> to get the complex image of each images. Then, I separate the magnitude and the phase from each complex image and store them in different mat objects. </w:t>
      </w:r>
    </w:p>
    <w:p w14:paraId="709593E5" w14:textId="77777777" w:rsidR="00B95DD2" w:rsidRDefault="00B95DD2" w:rsidP="00B95DD2">
      <w:pPr>
        <w:pStyle w:val="Heading4"/>
        <w:numPr>
          <w:ilvl w:val="0"/>
          <w:numId w:val="0"/>
        </w:numPr>
        <w:ind w:left="1440"/>
      </w:pPr>
    </w:p>
    <w:p w14:paraId="3481EEF0" w14:textId="7DE89370" w:rsidR="000D15D4" w:rsidRDefault="000D15D4" w:rsidP="000D15D4">
      <w:pPr>
        <w:pStyle w:val="Heading4"/>
      </w:pPr>
      <w:r>
        <w:t>P</w:t>
      </w:r>
      <w:r>
        <w:t>rocess images</w:t>
      </w:r>
      <w:r w:rsidR="00142B57">
        <w:t xml:space="preserve">: I </w:t>
      </w:r>
      <w:r w:rsidR="00142B57" w:rsidRPr="00142B57">
        <w:t>reconstruct</w:t>
      </w:r>
      <w:r w:rsidR="00142B57">
        <w:t>ed a new</w:t>
      </w:r>
      <w:r w:rsidR="00142B57" w:rsidRPr="00142B57">
        <w:t xml:space="preserve"> mat</w:t>
      </w:r>
      <w:r w:rsidR="00142B57">
        <w:t xml:space="preserve"> object using the magnitude from image 1 and the phase from image 2. I created a loop that does the actual merging process for me in the code.</w:t>
      </w:r>
    </w:p>
    <w:p w14:paraId="5E6D23D3" w14:textId="77777777" w:rsidR="00B95DD2" w:rsidRDefault="00B95DD2" w:rsidP="00B95DD2">
      <w:pPr>
        <w:pStyle w:val="Heading4"/>
        <w:numPr>
          <w:ilvl w:val="0"/>
          <w:numId w:val="0"/>
        </w:numPr>
        <w:ind w:left="1440"/>
      </w:pPr>
    </w:p>
    <w:p w14:paraId="52993B04" w14:textId="21294C07" w:rsidR="000D15D4" w:rsidRDefault="000D15D4" w:rsidP="000D15D4">
      <w:pPr>
        <w:pStyle w:val="Heading4"/>
      </w:pPr>
      <w:r>
        <w:t xml:space="preserve">Display images: The program will display the hybrid image </w:t>
      </w:r>
      <w:r w:rsidR="00142B57">
        <w:t>as well as the two original images.</w:t>
      </w:r>
    </w:p>
    <w:p w14:paraId="43BA0687" w14:textId="77777777" w:rsidR="000D15D4" w:rsidRDefault="000D15D4" w:rsidP="000D15D4">
      <w:pPr>
        <w:pStyle w:val="Heading4"/>
        <w:numPr>
          <w:ilvl w:val="0"/>
          <w:numId w:val="0"/>
        </w:numPr>
        <w:ind w:left="1440"/>
      </w:pPr>
    </w:p>
    <w:p w14:paraId="79DC69DB" w14:textId="1B814AE5" w:rsidR="000D15D4" w:rsidRDefault="00142B57" w:rsidP="00456FB8">
      <w:pPr>
        <w:pStyle w:val="Heading3"/>
      </w:pPr>
      <w:r>
        <w:t>Sliders control</w:t>
      </w:r>
      <w:r>
        <w:t>: I do not have slider control for this part of the program.</w:t>
      </w:r>
    </w:p>
    <w:p w14:paraId="4A22FD5F" w14:textId="0E5F2A34" w:rsidR="009A16C3" w:rsidRDefault="009A16C3" w:rsidP="009A16C3">
      <w:pPr>
        <w:pStyle w:val="Heading1"/>
        <w:numPr>
          <w:ilvl w:val="0"/>
          <w:numId w:val="0"/>
        </w:numPr>
        <w:ind w:left="360" w:hanging="360"/>
      </w:pPr>
    </w:p>
    <w:p w14:paraId="73E2B2E0" w14:textId="77777777" w:rsidR="009A16C3" w:rsidRDefault="009A16C3" w:rsidP="009A16C3">
      <w:pPr>
        <w:pStyle w:val="Heading1"/>
        <w:numPr>
          <w:ilvl w:val="0"/>
          <w:numId w:val="0"/>
        </w:numPr>
        <w:ind w:left="360" w:hanging="360"/>
      </w:pPr>
    </w:p>
    <w:p w14:paraId="10B7C1DE" w14:textId="1A12D2D0" w:rsidR="00456FB8" w:rsidRDefault="00456FB8" w:rsidP="00456FB8">
      <w:pPr>
        <w:pStyle w:val="Heading1"/>
      </w:pPr>
      <w:r>
        <w:lastRenderedPageBreak/>
        <w:t>results</w:t>
      </w:r>
    </w:p>
    <w:p w14:paraId="52E0624E" w14:textId="69DEDCE5" w:rsidR="00806709" w:rsidRDefault="00806709" w:rsidP="00806709">
      <w:pPr>
        <w:pStyle w:val="Heading4"/>
      </w:pPr>
      <w:r>
        <w:t>User interface:</w:t>
      </w:r>
    </w:p>
    <w:p w14:paraId="71944F3C" w14:textId="2D67F310" w:rsidR="00806709" w:rsidRDefault="00806709" w:rsidP="00806709">
      <w:pPr>
        <w:pStyle w:val="Heading4"/>
        <w:numPr>
          <w:ilvl w:val="0"/>
          <w:numId w:val="0"/>
        </w:numPr>
        <w:ind w:left="1440"/>
      </w:pPr>
      <w:r>
        <w:t>The following screenshot is my user interface. User is allowed to choose between 3 different modes of the program: Program A with filter2</w:t>
      </w:r>
      <w:proofErr w:type="gramStart"/>
      <w:r>
        <w:t>D(</w:t>
      </w:r>
      <w:proofErr w:type="gramEnd"/>
      <w:r>
        <w:t>) implementation,</w:t>
      </w:r>
      <w:proofErr w:type="spellStart"/>
      <w:r>
        <w:t xml:space="preserve"> Program</w:t>
      </w:r>
      <w:proofErr w:type="spellEnd"/>
      <w:r>
        <w:t xml:space="preserve"> A with a high pass filter that implemented from scratch, and Program B using d</w:t>
      </w:r>
      <w:r w:rsidRPr="00806709">
        <w:t>iscrete Fourier transform</w:t>
      </w:r>
      <w:r>
        <w:t xml:space="preserve"> (DFT). I might refer to these three modes as Mode 1, Mode 2, and Mode 3 in this summary.</w:t>
      </w:r>
    </w:p>
    <w:p w14:paraId="4DAB01FF" w14:textId="77777777" w:rsidR="00806709" w:rsidRDefault="00806709" w:rsidP="00806709">
      <w:pPr>
        <w:pStyle w:val="Heading4"/>
        <w:numPr>
          <w:ilvl w:val="0"/>
          <w:numId w:val="0"/>
        </w:numPr>
        <w:ind w:left="1440"/>
      </w:pPr>
    </w:p>
    <w:p w14:paraId="007B23EA" w14:textId="77777777" w:rsidR="009A16C3" w:rsidRDefault="00806709" w:rsidP="00806709">
      <w:pPr>
        <w:pStyle w:val="Heading4"/>
        <w:numPr>
          <w:ilvl w:val="0"/>
          <w:numId w:val="0"/>
        </w:numPr>
        <w:ind w:left="1440"/>
      </w:pPr>
      <w:r>
        <w:t xml:space="preserve">We can notice that the Mode 1 is faster when using </w:t>
      </w:r>
      <w:proofErr w:type="spellStart"/>
      <w:r>
        <w:t>openCV’s</w:t>
      </w:r>
      <w:proofErr w:type="spellEnd"/>
      <w:r>
        <w:t xml:space="preserve"> filter2</w:t>
      </w:r>
      <w:proofErr w:type="gramStart"/>
      <w:r>
        <w:t>D(</w:t>
      </w:r>
      <w:proofErr w:type="gramEnd"/>
      <w:r>
        <w:t>) function. However, when I run it with my own high pass function (Mode 2), the program is extremely slow. Thus, I decided to remove the slider control function from my Mode 2. It runs with a fixed kernel size 11 x 11.</w:t>
      </w:r>
    </w:p>
    <w:p w14:paraId="79FA2B80" w14:textId="77777777" w:rsidR="009A16C3" w:rsidRDefault="009A16C3" w:rsidP="00806709">
      <w:pPr>
        <w:pStyle w:val="Heading4"/>
        <w:numPr>
          <w:ilvl w:val="0"/>
          <w:numId w:val="0"/>
        </w:numPr>
        <w:ind w:left="1440"/>
      </w:pPr>
    </w:p>
    <w:p w14:paraId="1311775A" w14:textId="0F1D8168" w:rsidR="00806709" w:rsidRDefault="00806709" w:rsidP="00806709">
      <w:pPr>
        <w:pStyle w:val="Heading4"/>
        <w:numPr>
          <w:ilvl w:val="0"/>
          <w:numId w:val="0"/>
        </w:numPr>
        <w:ind w:left="1440"/>
      </w:pPr>
      <w:r>
        <w:rPr>
          <w:noProof/>
        </w:rPr>
        <w:drawing>
          <wp:inline distT="0" distB="0" distL="0" distR="0" wp14:anchorId="4049B139" wp14:editId="5CE2FD54">
            <wp:extent cx="4494322" cy="2202426"/>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9386" cy="2224509"/>
                    </a:xfrm>
                    <a:prstGeom prst="rect">
                      <a:avLst/>
                    </a:prstGeom>
                  </pic:spPr>
                </pic:pic>
              </a:graphicData>
            </a:graphic>
          </wp:inline>
        </w:drawing>
      </w:r>
    </w:p>
    <w:p w14:paraId="413DAA4D" w14:textId="0D63C61A" w:rsidR="000D15D4" w:rsidRDefault="000D15D4" w:rsidP="00806709">
      <w:pPr>
        <w:pStyle w:val="Heading4"/>
        <w:numPr>
          <w:ilvl w:val="0"/>
          <w:numId w:val="0"/>
        </w:numPr>
        <w:ind w:left="1440"/>
      </w:pPr>
    </w:p>
    <w:p w14:paraId="47B3813A" w14:textId="4C71673C" w:rsidR="009A16C3" w:rsidRDefault="009A16C3" w:rsidP="00806709">
      <w:pPr>
        <w:pStyle w:val="Heading4"/>
        <w:numPr>
          <w:ilvl w:val="0"/>
          <w:numId w:val="0"/>
        </w:numPr>
        <w:ind w:left="1440"/>
      </w:pPr>
    </w:p>
    <w:p w14:paraId="3592487B" w14:textId="47F36ECD" w:rsidR="009A16C3" w:rsidRDefault="009A16C3" w:rsidP="00806709">
      <w:pPr>
        <w:pStyle w:val="Heading4"/>
        <w:numPr>
          <w:ilvl w:val="0"/>
          <w:numId w:val="0"/>
        </w:numPr>
        <w:ind w:left="1440"/>
      </w:pPr>
    </w:p>
    <w:p w14:paraId="60EE7953" w14:textId="37B1509A" w:rsidR="009A16C3" w:rsidRDefault="009A16C3" w:rsidP="00806709">
      <w:pPr>
        <w:pStyle w:val="Heading4"/>
        <w:numPr>
          <w:ilvl w:val="0"/>
          <w:numId w:val="0"/>
        </w:numPr>
        <w:ind w:left="1440"/>
      </w:pPr>
    </w:p>
    <w:p w14:paraId="286DE98E" w14:textId="1BA5BC9D" w:rsidR="009A16C3" w:rsidRDefault="009A16C3" w:rsidP="00806709">
      <w:pPr>
        <w:pStyle w:val="Heading4"/>
        <w:numPr>
          <w:ilvl w:val="0"/>
          <w:numId w:val="0"/>
        </w:numPr>
        <w:ind w:left="1440"/>
      </w:pPr>
    </w:p>
    <w:p w14:paraId="40418636" w14:textId="2CC6A1C8" w:rsidR="009A16C3" w:rsidRDefault="009A16C3" w:rsidP="00806709">
      <w:pPr>
        <w:pStyle w:val="Heading4"/>
        <w:numPr>
          <w:ilvl w:val="0"/>
          <w:numId w:val="0"/>
        </w:numPr>
        <w:ind w:left="1440"/>
      </w:pPr>
    </w:p>
    <w:p w14:paraId="5B39392A" w14:textId="3D52F359" w:rsidR="009A16C3" w:rsidRDefault="009A16C3" w:rsidP="00806709">
      <w:pPr>
        <w:pStyle w:val="Heading4"/>
        <w:numPr>
          <w:ilvl w:val="0"/>
          <w:numId w:val="0"/>
        </w:numPr>
        <w:ind w:left="1440"/>
      </w:pPr>
    </w:p>
    <w:p w14:paraId="324E772C" w14:textId="073EA4A9" w:rsidR="009A16C3" w:rsidRDefault="009A16C3" w:rsidP="00806709">
      <w:pPr>
        <w:pStyle w:val="Heading4"/>
        <w:numPr>
          <w:ilvl w:val="0"/>
          <w:numId w:val="0"/>
        </w:numPr>
        <w:ind w:left="1440"/>
      </w:pPr>
    </w:p>
    <w:p w14:paraId="093F9A6D" w14:textId="6813EF75" w:rsidR="009A16C3" w:rsidRDefault="009A16C3" w:rsidP="00806709">
      <w:pPr>
        <w:pStyle w:val="Heading4"/>
        <w:numPr>
          <w:ilvl w:val="0"/>
          <w:numId w:val="0"/>
        </w:numPr>
        <w:ind w:left="1440"/>
      </w:pPr>
    </w:p>
    <w:p w14:paraId="5FD64D9E" w14:textId="3B6C98BD" w:rsidR="009A16C3" w:rsidRDefault="009A16C3" w:rsidP="00806709">
      <w:pPr>
        <w:pStyle w:val="Heading4"/>
        <w:numPr>
          <w:ilvl w:val="0"/>
          <w:numId w:val="0"/>
        </w:numPr>
        <w:ind w:left="1440"/>
      </w:pPr>
    </w:p>
    <w:p w14:paraId="502C6B8B" w14:textId="53268804" w:rsidR="009A16C3" w:rsidRDefault="009A16C3" w:rsidP="00806709">
      <w:pPr>
        <w:pStyle w:val="Heading4"/>
        <w:numPr>
          <w:ilvl w:val="0"/>
          <w:numId w:val="0"/>
        </w:numPr>
        <w:ind w:left="1440"/>
      </w:pPr>
    </w:p>
    <w:p w14:paraId="083CD71A" w14:textId="2114A52A" w:rsidR="009A16C3" w:rsidRDefault="009A16C3" w:rsidP="00806709">
      <w:pPr>
        <w:pStyle w:val="Heading4"/>
        <w:numPr>
          <w:ilvl w:val="0"/>
          <w:numId w:val="0"/>
        </w:numPr>
        <w:ind w:left="1440"/>
      </w:pPr>
    </w:p>
    <w:p w14:paraId="3010EFE2" w14:textId="14CF90B7" w:rsidR="009A16C3" w:rsidRDefault="009A16C3" w:rsidP="00806709">
      <w:pPr>
        <w:pStyle w:val="Heading4"/>
        <w:numPr>
          <w:ilvl w:val="0"/>
          <w:numId w:val="0"/>
        </w:numPr>
        <w:ind w:left="1440"/>
      </w:pPr>
    </w:p>
    <w:p w14:paraId="79EF6743" w14:textId="77777777" w:rsidR="009A16C3" w:rsidRDefault="009A16C3" w:rsidP="00806709">
      <w:pPr>
        <w:pStyle w:val="Heading4"/>
        <w:numPr>
          <w:ilvl w:val="0"/>
          <w:numId w:val="0"/>
        </w:numPr>
        <w:ind w:left="1440"/>
      </w:pPr>
    </w:p>
    <w:p w14:paraId="0C24ACD0" w14:textId="75BB2728" w:rsidR="005A074D" w:rsidRDefault="00042BD5" w:rsidP="001063BA">
      <w:pPr>
        <w:pStyle w:val="Heading4"/>
      </w:pPr>
      <w:r>
        <w:lastRenderedPageBreak/>
        <w:t>Program A using filter2</w:t>
      </w:r>
      <w:proofErr w:type="gramStart"/>
      <w:r>
        <w:t>D(</w:t>
      </w:r>
      <w:proofErr w:type="gramEnd"/>
      <w:r>
        <w:t>)</w:t>
      </w:r>
    </w:p>
    <w:p w14:paraId="6F40C4E3" w14:textId="5D781509" w:rsidR="005A074D" w:rsidRDefault="005A0411" w:rsidP="000D15D4">
      <w:pPr>
        <w:pStyle w:val="Heading4"/>
        <w:numPr>
          <w:ilvl w:val="0"/>
          <w:numId w:val="0"/>
        </w:numPr>
        <w:ind w:left="1080"/>
      </w:pPr>
      <w:r>
        <w:rPr>
          <w:noProof/>
        </w:rPr>
        <w:drawing>
          <wp:inline distT="0" distB="0" distL="0" distR="0" wp14:anchorId="1C8BB9D6" wp14:editId="0EB5F346">
            <wp:extent cx="4581208" cy="1818167"/>
            <wp:effectExtent l="0" t="0" r="3810" b="0"/>
            <wp:docPr id="10" name="Picture 10" descr="A dog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og looking at the camer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2479" cy="1826609"/>
                    </a:xfrm>
                    <a:prstGeom prst="rect">
                      <a:avLst/>
                    </a:prstGeom>
                  </pic:spPr>
                </pic:pic>
              </a:graphicData>
            </a:graphic>
          </wp:inline>
        </w:drawing>
      </w:r>
      <w:r>
        <w:rPr>
          <w:noProof/>
        </w:rPr>
        <w:drawing>
          <wp:inline distT="0" distB="0" distL="0" distR="0" wp14:anchorId="574AC98E" wp14:editId="5BB6CDD0">
            <wp:extent cx="4597371" cy="1786270"/>
            <wp:effectExtent l="0" t="0" r="635" b="444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21954" cy="1795822"/>
                    </a:xfrm>
                    <a:prstGeom prst="rect">
                      <a:avLst/>
                    </a:prstGeom>
                  </pic:spPr>
                </pic:pic>
              </a:graphicData>
            </a:graphic>
          </wp:inline>
        </w:drawing>
      </w:r>
      <w:r>
        <w:rPr>
          <w:noProof/>
        </w:rPr>
        <w:drawing>
          <wp:inline distT="0" distB="0" distL="0" distR="0" wp14:anchorId="62CBD442" wp14:editId="54BABC6D">
            <wp:extent cx="4617570" cy="1818168"/>
            <wp:effectExtent l="0" t="0" r="5715" b="0"/>
            <wp:docPr id="12" name="Picture 12"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t that is looking at the camera&#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54171" cy="1832580"/>
                    </a:xfrm>
                    <a:prstGeom prst="rect">
                      <a:avLst/>
                    </a:prstGeom>
                  </pic:spPr>
                </pic:pic>
              </a:graphicData>
            </a:graphic>
          </wp:inline>
        </w:drawing>
      </w:r>
    </w:p>
    <w:p w14:paraId="20A1814E" w14:textId="5A633F9B" w:rsidR="000D15D4" w:rsidRDefault="000D15D4" w:rsidP="000D15D4">
      <w:pPr>
        <w:pStyle w:val="Heading4"/>
        <w:numPr>
          <w:ilvl w:val="0"/>
          <w:numId w:val="0"/>
        </w:numPr>
        <w:ind w:left="1080"/>
      </w:pPr>
    </w:p>
    <w:p w14:paraId="4A33E457" w14:textId="70596AAD" w:rsidR="00042BD5" w:rsidRDefault="00042BD5" w:rsidP="001063BA"/>
    <w:p w14:paraId="315E5A12" w14:textId="0BB23BAF" w:rsidR="009A16C3" w:rsidRDefault="009A16C3" w:rsidP="001063BA"/>
    <w:p w14:paraId="4FA86591" w14:textId="0A4D3FF9" w:rsidR="009A16C3" w:rsidRDefault="009A16C3" w:rsidP="001063BA"/>
    <w:p w14:paraId="509BF432" w14:textId="09F3F99C" w:rsidR="009A16C3" w:rsidRDefault="009A16C3" w:rsidP="001063BA"/>
    <w:p w14:paraId="6FBB882C" w14:textId="0863EA29" w:rsidR="009A16C3" w:rsidRDefault="009A16C3" w:rsidP="001063BA"/>
    <w:p w14:paraId="7C1AE934" w14:textId="2F716694" w:rsidR="009A16C3" w:rsidRDefault="009A16C3" w:rsidP="001063BA"/>
    <w:p w14:paraId="2C790AD1" w14:textId="3AA0BF9B" w:rsidR="009A16C3" w:rsidRDefault="009A16C3" w:rsidP="001063BA"/>
    <w:p w14:paraId="43E36251" w14:textId="053FA26F" w:rsidR="009A16C3" w:rsidRDefault="009A16C3" w:rsidP="001063BA"/>
    <w:p w14:paraId="75472A1A" w14:textId="77777777" w:rsidR="009A16C3" w:rsidRDefault="009A16C3" w:rsidP="001063BA"/>
    <w:p w14:paraId="2EEB015A" w14:textId="09D2EDA4" w:rsidR="00042BD5" w:rsidRDefault="00042BD5" w:rsidP="00042BD5">
      <w:pPr>
        <w:pStyle w:val="Heading4"/>
      </w:pPr>
      <w:r>
        <w:lastRenderedPageBreak/>
        <w:t>Program A – using my own high pass filter function (slower)</w:t>
      </w:r>
    </w:p>
    <w:p w14:paraId="7BF3612D" w14:textId="7B3C918C" w:rsidR="000D15D4" w:rsidRDefault="005A0411" w:rsidP="000D15D4">
      <w:pPr>
        <w:pStyle w:val="Heading4"/>
        <w:numPr>
          <w:ilvl w:val="0"/>
          <w:numId w:val="0"/>
        </w:numPr>
        <w:ind w:left="1440"/>
      </w:pPr>
      <w:r>
        <w:rPr>
          <w:noProof/>
        </w:rPr>
        <w:drawing>
          <wp:inline distT="0" distB="0" distL="0" distR="0" wp14:anchorId="5DA895A1" wp14:editId="1F1F4D23">
            <wp:extent cx="4467340" cy="1584251"/>
            <wp:effectExtent l="0" t="0" r="3175" b="3810"/>
            <wp:docPr id="13" name="Picture 13" descr="A close up of a z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zebr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1159" cy="1592698"/>
                    </a:xfrm>
                    <a:prstGeom prst="rect">
                      <a:avLst/>
                    </a:prstGeom>
                  </pic:spPr>
                </pic:pic>
              </a:graphicData>
            </a:graphic>
          </wp:inline>
        </w:drawing>
      </w:r>
    </w:p>
    <w:p w14:paraId="46B64D6D" w14:textId="3E0D0C31" w:rsidR="005A0411" w:rsidRDefault="005A0411" w:rsidP="005A0411">
      <w:pPr>
        <w:pStyle w:val="Heading4"/>
        <w:numPr>
          <w:ilvl w:val="0"/>
          <w:numId w:val="0"/>
        </w:numPr>
        <w:ind w:left="1440"/>
      </w:pPr>
      <w:r>
        <w:rPr>
          <w:noProof/>
        </w:rPr>
        <w:drawing>
          <wp:inline distT="0" distB="0" distL="0" distR="0" wp14:anchorId="5876A4D4" wp14:editId="5A9E3A59">
            <wp:extent cx="4518837" cy="1618727"/>
            <wp:effectExtent l="0" t="0" r="2540" b="0"/>
            <wp:docPr id="15" name="Picture 15" descr="A close up of a dog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dog looking at the camera&#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26389" cy="1621432"/>
                    </a:xfrm>
                    <a:prstGeom prst="rect">
                      <a:avLst/>
                    </a:prstGeom>
                  </pic:spPr>
                </pic:pic>
              </a:graphicData>
            </a:graphic>
          </wp:inline>
        </w:drawing>
      </w:r>
      <w:r>
        <w:rPr>
          <w:noProof/>
        </w:rPr>
        <w:drawing>
          <wp:inline distT="0" distB="0" distL="0" distR="0" wp14:anchorId="0331404D" wp14:editId="137C86E4">
            <wp:extent cx="4518660" cy="1633307"/>
            <wp:effectExtent l="0" t="0" r="2540" b="5080"/>
            <wp:docPr id="14" name="Picture 14" descr="A close up of a dog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dog looking at the camera&#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58077" cy="1647555"/>
                    </a:xfrm>
                    <a:prstGeom prst="rect">
                      <a:avLst/>
                    </a:prstGeom>
                  </pic:spPr>
                </pic:pic>
              </a:graphicData>
            </a:graphic>
          </wp:inline>
        </w:drawing>
      </w:r>
    </w:p>
    <w:p w14:paraId="15997717" w14:textId="462726F9" w:rsidR="005A0411" w:rsidRDefault="005A0411" w:rsidP="005A0411">
      <w:pPr>
        <w:pStyle w:val="Heading4"/>
        <w:numPr>
          <w:ilvl w:val="0"/>
          <w:numId w:val="0"/>
        </w:numPr>
        <w:ind w:left="1440"/>
      </w:pPr>
    </w:p>
    <w:p w14:paraId="670EFE4A" w14:textId="453E42EF" w:rsidR="009A16C3" w:rsidRDefault="009A16C3" w:rsidP="005A0411">
      <w:pPr>
        <w:pStyle w:val="Heading4"/>
        <w:numPr>
          <w:ilvl w:val="0"/>
          <w:numId w:val="0"/>
        </w:numPr>
        <w:ind w:left="1440"/>
      </w:pPr>
    </w:p>
    <w:p w14:paraId="009AB3CE" w14:textId="49F0854E" w:rsidR="009A16C3" w:rsidRDefault="009A16C3" w:rsidP="005A0411">
      <w:pPr>
        <w:pStyle w:val="Heading4"/>
        <w:numPr>
          <w:ilvl w:val="0"/>
          <w:numId w:val="0"/>
        </w:numPr>
        <w:ind w:left="1440"/>
      </w:pPr>
    </w:p>
    <w:p w14:paraId="2B36E644" w14:textId="742C9757" w:rsidR="009A16C3" w:rsidRDefault="009A16C3" w:rsidP="005A0411">
      <w:pPr>
        <w:pStyle w:val="Heading4"/>
        <w:numPr>
          <w:ilvl w:val="0"/>
          <w:numId w:val="0"/>
        </w:numPr>
        <w:ind w:left="1440"/>
      </w:pPr>
    </w:p>
    <w:p w14:paraId="6DB6E03C" w14:textId="1BC552EA" w:rsidR="009A16C3" w:rsidRDefault="009A16C3" w:rsidP="005A0411">
      <w:pPr>
        <w:pStyle w:val="Heading4"/>
        <w:numPr>
          <w:ilvl w:val="0"/>
          <w:numId w:val="0"/>
        </w:numPr>
        <w:ind w:left="1440"/>
      </w:pPr>
    </w:p>
    <w:p w14:paraId="7C0A8AE2" w14:textId="3B7F02ED" w:rsidR="009A16C3" w:rsidRDefault="009A16C3" w:rsidP="005A0411">
      <w:pPr>
        <w:pStyle w:val="Heading4"/>
        <w:numPr>
          <w:ilvl w:val="0"/>
          <w:numId w:val="0"/>
        </w:numPr>
        <w:ind w:left="1440"/>
      </w:pPr>
    </w:p>
    <w:p w14:paraId="12A01DA2" w14:textId="239D9A08" w:rsidR="009A16C3" w:rsidRDefault="009A16C3" w:rsidP="005A0411">
      <w:pPr>
        <w:pStyle w:val="Heading4"/>
        <w:numPr>
          <w:ilvl w:val="0"/>
          <w:numId w:val="0"/>
        </w:numPr>
        <w:ind w:left="1440"/>
      </w:pPr>
    </w:p>
    <w:p w14:paraId="702AF800" w14:textId="3B7902B3" w:rsidR="009A16C3" w:rsidRDefault="009A16C3" w:rsidP="005A0411">
      <w:pPr>
        <w:pStyle w:val="Heading4"/>
        <w:numPr>
          <w:ilvl w:val="0"/>
          <w:numId w:val="0"/>
        </w:numPr>
        <w:ind w:left="1440"/>
      </w:pPr>
    </w:p>
    <w:p w14:paraId="2C6959AE" w14:textId="60A23B14" w:rsidR="009A16C3" w:rsidRDefault="009A16C3" w:rsidP="005A0411">
      <w:pPr>
        <w:pStyle w:val="Heading4"/>
        <w:numPr>
          <w:ilvl w:val="0"/>
          <w:numId w:val="0"/>
        </w:numPr>
        <w:ind w:left="1440"/>
      </w:pPr>
    </w:p>
    <w:p w14:paraId="4AC16A6C" w14:textId="791C8A3F" w:rsidR="009A16C3" w:rsidRDefault="009A16C3" w:rsidP="005A0411">
      <w:pPr>
        <w:pStyle w:val="Heading4"/>
        <w:numPr>
          <w:ilvl w:val="0"/>
          <w:numId w:val="0"/>
        </w:numPr>
        <w:ind w:left="1440"/>
      </w:pPr>
    </w:p>
    <w:p w14:paraId="56F08AFF" w14:textId="65113911" w:rsidR="009A16C3" w:rsidRDefault="009A16C3" w:rsidP="005A0411">
      <w:pPr>
        <w:pStyle w:val="Heading4"/>
        <w:numPr>
          <w:ilvl w:val="0"/>
          <w:numId w:val="0"/>
        </w:numPr>
        <w:ind w:left="1440"/>
      </w:pPr>
    </w:p>
    <w:p w14:paraId="60C7389C" w14:textId="55D3A70A" w:rsidR="009A16C3" w:rsidRDefault="009A16C3" w:rsidP="005A0411">
      <w:pPr>
        <w:pStyle w:val="Heading4"/>
        <w:numPr>
          <w:ilvl w:val="0"/>
          <w:numId w:val="0"/>
        </w:numPr>
        <w:ind w:left="1440"/>
      </w:pPr>
    </w:p>
    <w:p w14:paraId="33BC19D4" w14:textId="5237A2C5" w:rsidR="009A16C3" w:rsidRDefault="009A16C3" w:rsidP="005A0411">
      <w:pPr>
        <w:pStyle w:val="Heading4"/>
        <w:numPr>
          <w:ilvl w:val="0"/>
          <w:numId w:val="0"/>
        </w:numPr>
        <w:ind w:left="1440"/>
      </w:pPr>
    </w:p>
    <w:p w14:paraId="3B6C47B8" w14:textId="77777777" w:rsidR="009A16C3" w:rsidRDefault="009A16C3" w:rsidP="005A0411">
      <w:pPr>
        <w:pStyle w:val="Heading4"/>
        <w:numPr>
          <w:ilvl w:val="0"/>
          <w:numId w:val="0"/>
        </w:numPr>
        <w:ind w:left="1440"/>
      </w:pPr>
    </w:p>
    <w:p w14:paraId="2908DF46" w14:textId="35C79630" w:rsidR="005A0411" w:rsidRDefault="005A0411" w:rsidP="005A0411">
      <w:pPr>
        <w:pStyle w:val="Heading4"/>
      </w:pPr>
      <w:r>
        <w:lastRenderedPageBreak/>
        <w:t>Program B:</w:t>
      </w:r>
    </w:p>
    <w:p w14:paraId="44D97A37" w14:textId="309062B9" w:rsidR="005A0411" w:rsidRDefault="005A0411" w:rsidP="005A0411">
      <w:pPr>
        <w:pStyle w:val="Heading4"/>
        <w:numPr>
          <w:ilvl w:val="0"/>
          <w:numId w:val="0"/>
        </w:numPr>
        <w:ind w:left="1440"/>
      </w:pPr>
      <w:r>
        <w:rPr>
          <w:noProof/>
        </w:rPr>
        <w:drawing>
          <wp:inline distT="0" distB="0" distL="0" distR="0" wp14:anchorId="2E2820FC" wp14:editId="54862BDA">
            <wp:extent cx="4518660" cy="1642198"/>
            <wp:effectExtent l="0" t="0" r="2540" b="0"/>
            <wp:docPr id="6" name="Picture 6" descr="A group of zebra standing next to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zebra standing next to a ca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31084" cy="1646713"/>
                    </a:xfrm>
                    <a:prstGeom prst="rect">
                      <a:avLst/>
                    </a:prstGeom>
                  </pic:spPr>
                </pic:pic>
              </a:graphicData>
            </a:graphic>
          </wp:inline>
        </w:drawing>
      </w:r>
    </w:p>
    <w:p w14:paraId="13021BCD" w14:textId="440823C0" w:rsidR="005A0411" w:rsidRDefault="005A0411" w:rsidP="005A0411">
      <w:pPr>
        <w:pStyle w:val="Heading4"/>
        <w:numPr>
          <w:ilvl w:val="0"/>
          <w:numId w:val="0"/>
        </w:numPr>
        <w:ind w:left="1440"/>
      </w:pPr>
      <w:r>
        <w:rPr>
          <w:noProof/>
        </w:rPr>
        <w:drawing>
          <wp:inline distT="0" distB="0" distL="0" distR="0" wp14:anchorId="3F5E2415" wp14:editId="5B2DD977">
            <wp:extent cx="4457700" cy="1591151"/>
            <wp:effectExtent l="0" t="0" r="0" b="0"/>
            <wp:docPr id="7" name="Picture 7"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posing for the camer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9177" cy="1602386"/>
                    </a:xfrm>
                    <a:prstGeom prst="rect">
                      <a:avLst/>
                    </a:prstGeom>
                  </pic:spPr>
                </pic:pic>
              </a:graphicData>
            </a:graphic>
          </wp:inline>
        </w:drawing>
      </w:r>
      <w:r>
        <w:rPr>
          <w:noProof/>
        </w:rPr>
        <w:drawing>
          <wp:inline distT="0" distB="0" distL="0" distR="0" wp14:anchorId="6354F6DF" wp14:editId="4FA32737">
            <wp:extent cx="4457700" cy="1594247"/>
            <wp:effectExtent l="0" t="0" r="0" b="6350"/>
            <wp:docPr id="8" name="Picture 8" descr="A dog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og looking at the camera&#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71667" cy="1599242"/>
                    </a:xfrm>
                    <a:prstGeom prst="rect">
                      <a:avLst/>
                    </a:prstGeom>
                  </pic:spPr>
                </pic:pic>
              </a:graphicData>
            </a:graphic>
          </wp:inline>
        </w:drawing>
      </w:r>
      <w:r>
        <w:rPr>
          <w:noProof/>
        </w:rPr>
        <w:drawing>
          <wp:inline distT="0" distB="0" distL="0" distR="0" wp14:anchorId="4CBE0396" wp14:editId="27DE1B39">
            <wp:extent cx="4457700" cy="1607661"/>
            <wp:effectExtent l="0" t="0" r="0" b="5715"/>
            <wp:docPr id="9" name="Picture 9"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that is looking at the camera&#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71313" cy="1612570"/>
                    </a:xfrm>
                    <a:prstGeom prst="rect">
                      <a:avLst/>
                    </a:prstGeom>
                  </pic:spPr>
                </pic:pic>
              </a:graphicData>
            </a:graphic>
          </wp:inline>
        </w:drawing>
      </w:r>
    </w:p>
    <w:p w14:paraId="075068A7" w14:textId="32CB715C" w:rsidR="009A16C3" w:rsidRDefault="009A16C3" w:rsidP="005A0411">
      <w:pPr>
        <w:pStyle w:val="Heading4"/>
        <w:numPr>
          <w:ilvl w:val="0"/>
          <w:numId w:val="0"/>
        </w:numPr>
        <w:ind w:left="1440"/>
      </w:pPr>
    </w:p>
    <w:p w14:paraId="41C8B415" w14:textId="4BB1656A" w:rsidR="009A16C3" w:rsidRDefault="009A16C3" w:rsidP="005A0411">
      <w:pPr>
        <w:pStyle w:val="Heading4"/>
        <w:numPr>
          <w:ilvl w:val="0"/>
          <w:numId w:val="0"/>
        </w:numPr>
        <w:ind w:left="1440"/>
      </w:pPr>
    </w:p>
    <w:p w14:paraId="6F8C80E7" w14:textId="7C39FF3F" w:rsidR="009A16C3" w:rsidRDefault="009A16C3" w:rsidP="005A0411">
      <w:pPr>
        <w:pStyle w:val="Heading4"/>
        <w:numPr>
          <w:ilvl w:val="0"/>
          <w:numId w:val="0"/>
        </w:numPr>
        <w:ind w:left="1440"/>
      </w:pPr>
    </w:p>
    <w:p w14:paraId="5802124A" w14:textId="62848B34" w:rsidR="009A16C3" w:rsidRDefault="009A16C3" w:rsidP="005A0411">
      <w:pPr>
        <w:pStyle w:val="Heading4"/>
        <w:numPr>
          <w:ilvl w:val="0"/>
          <w:numId w:val="0"/>
        </w:numPr>
        <w:ind w:left="1440"/>
      </w:pPr>
    </w:p>
    <w:p w14:paraId="11DD406E" w14:textId="77777777" w:rsidR="009A16C3" w:rsidRDefault="009A16C3" w:rsidP="005A0411">
      <w:pPr>
        <w:pStyle w:val="Heading4"/>
        <w:numPr>
          <w:ilvl w:val="0"/>
          <w:numId w:val="0"/>
        </w:numPr>
        <w:ind w:left="1440"/>
      </w:pPr>
    </w:p>
    <w:p w14:paraId="63EBACD1" w14:textId="31E88267" w:rsidR="00BE74E7" w:rsidRDefault="00042BD5" w:rsidP="00BE74E7">
      <w:pPr>
        <w:pStyle w:val="Heading1"/>
      </w:pPr>
      <w:r>
        <w:lastRenderedPageBreak/>
        <w:t>discussion and future work</w:t>
      </w:r>
    </w:p>
    <w:p w14:paraId="3FDF65CF" w14:textId="7BED0B35" w:rsidR="00BE74E7" w:rsidRDefault="00BE74E7" w:rsidP="00623FB7">
      <w:r>
        <w:t xml:space="preserve">Overall, two programs both created hybrid images that are both interesting and amusing. </w:t>
      </w:r>
      <w:r w:rsidR="00623FB7">
        <w:t xml:space="preserve">We can be absolutely sure that </w:t>
      </w:r>
      <w:r w:rsidR="00623FB7" w:rsidRPr="00623FB7">
        <w:t>two images can be combined to create a hybrid image</w:t>
      </w:r>
      <w:r w:rsidR="00623FB7">
        <w:t>, w</w:t>
      </w:r>
      <w:r w:rsidR="00623FB7">
        <w:t>ith</w:t>
      </w:r>
      <w:r w:rsidR="00623FB7">
        <w:t xml:space="preserve"> </w:t>
      </w:r>
      <w:r w:rsidR="00623FB7">
        <w:t>careful attention to alignment and perceptual grouping mechanisms</w:t>
      </w:r>
      <w:r w:rsidR="00623FB7" w:rsidRPr="00623FB7">
        <w:t>.</w:t>
      </w:r>
      <w:r w:rsidR="00623FB7">
        <w:t xml:space="preserve"> Indeed, when images are converted into their frequency domains, it opens a new dimension for human to explore and experiment. For me, I would love to bring more interactions into my program. For example, I want to see if there is truly a difference in looking at my hybrid image from different distances and different angles. If so, what are the relationship? I also want to do some experiments and see if I can bring my Program A together with my Program B and create some more entertaining images. </w:t>
      </w:r>
    </w:p>
    <w:p w14:paraId="1C99B450" w14:textId="05224490" w:rsidR="00042BD5" w:rsidRPr="001063BA" w:rsidRDefault="00042BD5" w:rsidP="00042BD5">
      <w:pPr>
        <w:pStyle w:val="Heading1"/>
      </w:pPr>
      <w:r>
        <w:t>reference:</w:t>
      </w:r>
    </w:p>
    <w:p w14:paraId="4FA72A6B" w14:textId="1B0E86BE" w:rsidR="00042BD5" w:rsidRDefault="00042BD5" w:rsidP="00042BD5">
      <w:r w:rsidRPr="001063BA">
        <w:t xml:space="preserve">Oliva, Aude &amp; Torralba, Antonio &amp; </w:t>
      </w:r>
      <w:proofErr w:type="spellStart"/>
      <w:r w:rsidRPr="001063BA">
        <w:t>Schyns</w:t>
      </w:r>
      <w:proofErr w:type="spellEnd"/>
      <w:r w:rsidRPr="001063BA">
        <w:t xml:space="preserve">, Philippe. (2006). Hybrid images. ACM Trans. </w:t>
      </w:r>
      <w:proofErr w:type="gramStart"/>
      <w:r w:rsidRPr="001063BA">
        <w:t>Graph..</w:t>
      </w:r>
      <w:proofErr w:type="gramEnd"/>
      <w:r w:rsidRPr="001063BA">
        <w:t xml:space="preserve"> 25. 527-532. 10.1145/1141911.1141919.</w:t>
      </w:r>
    </w:p>
    <w:p w14:paraId="0AF3CD32" w14:textId="5C69BDEE" w:rsidR="00FB6967" w:rsidRDefault="00A106EC" w:rsidP="00042BD5">
      <w:r w:rsidRPr="00A106EC">
        <w:t xml:space="preserve">Hutchison, D., </w:t>
      </w:r>
      <w:proofErr w:type="spellStart"/>
      <w:r w:rsidRPr="00A106EC">
        <w:t>Fusiello</w:t>
      </w:r>
      <w:proofErr w:type="spellEnd"/>
      <w:r w:rsidRPr="00A106EC">
        <w:t xml:space="preserve">, A., </w:t>
      </w:r>
      <w:proofErr w:type="spellStart"/>
      <w:r w:rsidRPr="00A106EC">
        <w:t>Murino</w:t>
      </w:r>
      <w:proofErr w:type="spellEnd"/>
      <w:r w:rsidRPr="00A106EC">
        <w:t xml:space="preserve">, V., &amp;amp; </w:t>
      </w:r>
      <w:proofErr w:type="spellStart"/>
      <w:r w:rsidRPr="00A106EC">
        <w:t>Cucchiara</w:t>
      </w:r>
      <w:proofErr w:type="spellEnd"/>
      <w:r w:rsidRPr="00A106EC">
        <w:t>, R. (2012). Computer Vision - ECCV 2012. Workshops and Demonstrations: Florence, Italy, October 7-13, 2012, Proceedings, Part III. Berlin, Heidelberg: Springer Berlin Heidelberg.</w:t>
      </w:r>
    </w:p>
    <w:p w14:paraId="79867E44" w14:textId="6E8DA844" w:rsidR="00FB6967" w:rsidRDefault="00FB6967" w:rsidP="00042BD5">
      <w:r w:rsidRPr="00FB6967">
        <w:t>Oliva, Aude. (2013). The Art of Hybrid Images: Two for the View of One. Art &amp; Perception. 1. 65-74. 10.1163/22134913-00002004.</w:t>
      </w:r>
    </w:p>
    <w:p w14:paraId="4B7D2A38" w14:textId="50193693" w:rsidR="004776F0" w:rsidRDefault="004776F0" w:rsidP="00042BD5">
      <w:proofErr w:type="spellStart"/>
      <w:r w:rsidRPr="004776F0">
        <w:t>Bayraktar</w:t>
      </w:r>
      <w:proofErr w:type="spellEnd"/>
      <w:r w:rsidRPr="004776F0">
        <w:t xml:space="preserve">, </w:t>
      </w:r>
      <w:proofErr w:type="spellStart"/>
      <w:r w:rsidRPr="004776F0">
        <w:t>Ertuğrul</w:t>
      </w:r>
      <w:proofErr w:type="spellEnd"/>
      <w:r w:rsidRPr="004776F0">
        <w:t xml:space="preserve"> &amp; </w:t>
      </w:r>
      <w:proofErr w:type="spellStart"/>
      <w:r w:rsidRPr="004776F0">
        <w:t>Yigit</w:t>
      </w:r>
      <w:proofErr w:type="spellEnd"/>
      <w:r w:rsidRPr="004776F0">
        <w:t xml:space="preserve">, </w:t>
      </w:r>
      <w:proofErr w:type="spellStart"/>
      <w:r w:rsidRPr="004776F0">
        <w:t>Cihat</w:t>
      </w:r>
      <w:proofErr w:type="spellEnd"/>
      <w:r w:rsidRPr="004776F0">
        <w:t xml:space="preserve"> &amp; </w:t>
      </w:r>
      <w:proofErr w:type="spellStart"/>
      <w:r w:rsidRPr="004776F0">
        <w:t>Boyraz</w:t>
      </w:r>
      <w:proofErr w:type="spellEnd"/>
      <w:r w:rsidRPr="004776F0">
        <w:t xml:space="preserve">, Pinar. (2018). A hybrid image dataset toward bridging the gap between real and simulation environments for robotics: Annotated desktop objects real and synthetic images dataset: </w:t>
      </w:r>
      <w:proofErr w:type="spellStart"/>
      <w:r w:rsidRPr="004776F0">
        <w:t>ADORESet</w:t>
      </w:r>
      <w:proofErr w:type="spellEnd"/>
      <w:r w:rsidRPr="004776F0">
        <w:t>. Machine Vision and Applications. 10.1007/s00138-018-0966-3.</w:t>
      </w:r>
    </w:p>
    <w:p w14:paraId="7B406B73" w14:textId="396F548A" w:rsidR="00042BD5" w:rsidRPr="001063BA" w:rsidRDefault="00042BD5" w:rsidP="001063BA"/>
    <w:sectPr w:rsidR="00042BD5" w:rsidRPr="001063BA">
      <w:footerReference w:type="default" r:id="rId18"/>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1E4AC" w14:textId="77777777" w:rsidR="006A4FA5" w:rsidRDefault="006A4FA5">
      <w:pPr>
        <w:spacing w:after="0" w:line="240" w:lineRule="auto"/>
      </w:pPr>
      <w:r>
        <w:separator/>
      </w:r>
    </w:p>
    <w:p w14:paraId="65CE66FC" w14:textId="77777777" w:rsidR="006A4FA5" w:rsidRDefault="006A4FA5"/>
  </w:endnote>
  <w:endnote w:type="continuationSeparator" w:id="0">
    <w:p w14:paraId="6CC68880" w14:textId="77777777" w:rsidR="006A4FA5" w:rsidRDefault="006A4FA5">
      <w:pPr>
        <w:spacing w:after="0" w:line="240" w:lineRule="auto"/>
      </w:pPr>
      <w:r>
        <w:continuationSeparator/>
      </w:r>
    </w:p>
    <w:p w14:paraId="176F9522" w14:textId="77777777" w:rsidR="006A4FA5" w:rsidRDefault="006A4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FAA5B" w14:textId="77777777" w:rsidR="0076498A" w:rsidRDefault="002E7D4C">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11662B" w14:textId="77777777" w:rsidR="006A4FA5" w:rsidRDefault="006A4FA5">
      <w:pPr>
        <w:spacing w:after="0" w:line="240" w:lineRule="auto"/>
      </w:pPr>
      <w:r>
        <w:separator/>
      </w:r>
    </w:p>
    <w:p w14:paraId="32893B7D" w14:textId="77777777" w:rsidR="006A4FA5" w:rsidRDefault="006A4FA5"/>
  </w:footnote>
  <w:footnote w:type="continuationSeparator" w:id="0">
    <w:p w14:paraId="29BC7442" w14:textId="77777777" w:rsidR="006A4FA5" w:rsidRDefault="006A4FA5">
      <w:pPr>
        <w:spacing w:after="0" w:line="240" w:lineRule="auto"/>
      </w:pPr>
      <w:r>
        <w:continuationSeparator/>
      </w:r>
    </w:p>
    <w:p w14:paraId="3DC4D9CC" w14:textId="77777777" w:rsidR="006A4FA5" w:rsidRDefault="006A4FA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FB8"/>
    <w:rsid w:val="00033A8B"/>
    <w:rsid w:val="00042BD5"/>
    <w:rsid w:val="00061F98"/>
    <w:rsid w:val="000D15D4"/>
    <w:rsid w:val="001063BA"/>
    <w:rsid w:val="00142B57"/>
    <w:rsid w:val="002E7D4C"/>
    <w:rsid w:val="00456FB8"/>
    <w:rsid w:val="004776F0"/>
    <w:rsid w:val="005A0411"/>
    <w:rsid w:val="005A074D"/>
    <w:rsid w:val="00623FB7"/>
    <w:rsid w:val="006A4FA5"/>
    <w:rsid w:val="006A5826"/>
    <w:rsid w:val="006C5725"/>
    <w:rsid w:val="0076498A"/>
    <w:rsid w:val="00806709"/>
    <w:rsid w:val="00900C64"/>
    <w:rsid w:val="009A16C3"/>
    <w:rsid w:val="00A106EC"/>
    <w:rsid w:val="00B95DD2"/>
    <w:rsid w:val="00BB7DA7"/>
    <w:rsid w:val="00BE74E7"/>
    <w:rsid w:val="00C12AB1"/>
    <w:rsid w:val="00C61BF5"/>
    <w:rsid w:val="00D76AAF"/>
    <w:rsid w:val="00DA5FE4"/>
    <w:rsid w:val="00ED2A65"/>
    <w:rsid w:val="00FB69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E6F20"/>
  <w15:chartTrackingRefBased/>
  <w15:docId w15:val="{39EC1B13-E7DD-3B46-9CD3-218D44AB4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customStyle="1" w:styleId="color15">
    <w:name w:val="color_15"/>
    <w:basedOn w:val="DefaultParagraphFont"/>
    <w:rsid w:val="001063BA"/>
  </w:style>
  <w:style w:type="character" w:styleId="Hyperlink">
    <w:name w:val="Hyperlink"/>
    <w:basedOn w:val="DefaultParagraphFont"/>
    <w:uiPriority w:val="99"/>
    <w:semiHidden/>
    <w:unhideWhenUsed/>
    <w:rsid w:val="001063BA"/>
    <w:rPr>
      <w:color w:val="0000FF"/>
      <w:u w:val="single"/>
    </w:rPr>
  </w:style>
  <w:style w:type="paragraph" w:styleId="ListParagraph">
    <w:name w:val="List Paragraph"/>
    <w:basedOn w:val="Normal"/>
    <w:uiPriority w:val="34"/>
    <w:semiHidden/>
    <w:unhideWhenUsed/>
    <w:qFormat/>
    <w:rsid w:val="000D15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40279">
      <w:bodyDiv w:val="1"/>
      <w:marLeft w:val="0"/>
      <w:marRight w:val="0"/>
      <w:marTop w:val="0"/>
      <w:marBottom w:val="0"/>
      <w:divBdr>
        <w:top w:val="none" w:sz="0" w:space="0" w:color="auto"/>
        <w:left w:val="none" w:sz="0" w:space="0" w:color="auto"/>
        <w:bottom w:val="none" w:sz="0" w:space="0" w:color="auto"/>
        <w:right w:val="none" w:sz="0" w:space="0" w:color="auto"/>
      </w:divBdr>
    </w:div>
    <w:div w:id="92483037">
      <w:bodyDiv w:val="1"/>
      <w:marLeft w:val="0"/>
      <w:marRight w:val="0"/>
      <w:marTop w:val="0"/>
      <w:marBottom w:val="0"/>
      <w:divBdr>
        <w:top w:val="none" w:sz="0" w:space="0" w:color="auto"/>
        <w:left w:val="none" w:sz="0" w:space="0" w:color="auto"/>
        <w:bottom w:val="none" w:sz="0" w:space="0" w:color="auto"/>
        <w:right w:val="none" w:sz="0" w:space="0" w:color="auto"/>
      </w:divBdr>
    </w:div>
    <w:div w:id="624969870">
      <w:bodyDiv w:val="1"/>
      <w:marLeft w:val="0"/>
      <w:marRight w:val="0"/>
      <w:marTop w:val="0"/>
      <w:marBottom w:val="0"/>
      <w:divBdr>
        <w:top w:val="none" w:sz="0" w:space="0" w:color="auto"/>
        <w:left w:val="none" w:sz="0" w:space="0" w:color="auto"/>
        <w:bottom w:val="none" w:sz="0" w:space="0" w:color="auto"/>
        <w:right w:val="none" w:sz="0" w:space="0" w:color="auto"/>
      </w:divBdr>
    </w:div>
    <w:div w:id="865368701">
      <w:bodyDiv w:val="1"/>
      <w:marLeft w:val="0"/>
      <w:marRight w:val="0"/>
      <w:marTop w:val="0"/>
      <w:marBottom w:val="0"/>
      <w:divBdr>
        <w:top w:val="none" w:sz="0" w:space="0" w:color="auto"/>
        <w:left w:val="none" w:sz="0" w:space="0" w:color="auto"/>
        <w:bottom w:val="none" w:sz="0" w:space="0" w:color="auto"/>
        <w:right w:val="none" w:sz="0" w:space="0" w:color="auto"/>
      </w:divBdr>
    </w:div>
    <w:div w:id="145806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miao/Library/Containers/com.microsoft.Word/Data/Library/Application%20Support/Microsoft/Office/16.0/DTS/Search/%7b0D0DA4AE-3EB9-FD49-B0A4-A3FC5FDAF6AB%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{0D0DA4AE-3EB9-FD49-B0A4-A3FC5FDAF6AB}tf10002082.dotx</Template>
  <TotalTime>428</TotalTime>
  <Pages>8</Pages>
  <Words>1235</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Miao, Eric</cp:lastModifiedBy>
  <cp:revision>13</cp:revision>
  <dcterms:created xsi:type="dcterms:W3CDTF">2020-10-17T18:38:00Z</dcterms:created>
  <dcterms:modified xsi:type="dcterms:W3CDTF">2020-10-19T03:22:00Z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